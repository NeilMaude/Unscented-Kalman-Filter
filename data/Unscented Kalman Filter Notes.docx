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301" w:rsidRDefault="00844691" w:rsidP="004A2561">
      <w:pPr>
        <w:pStyle w:val="Heading1"/>
      </w:pPr>
      <w:r>
        <w:t xml:space="preserve">Unscented </w:t>
      </w:r>
      <w:proofErr w:type="spellStart"/>
      <w:r>
        <w:t>Kalman</w:t>
      </w:r>
      <w:proofErr w:type="spellEnd"/>
      <w:r>
        <w:t xml:space="preserve"> Filter Notes</w:t>
      </w:r>
    </w:p>
    <w:p w:rsidR="004A2561" w:rsidRDefault="00844691" w:rsidP="004A2561">
      <w:pPr>
        <w:pStyle w:val="Heading2"/>
      </w:pPr>
      <w:r>
        <w:t>Error Parameters</w:t>
      </w:r>
    </w:p>
    <w:p w:rsidR="00557270" w:rsidRDefault="00557270" w:rsidP="00844691">
      <w:r>
        <w:t>The project requires estimations to be made for the process noise, to set values for the standard deviation of longitudinal acceleration (</w:t>
      </w:r>
      <w:proofErr w:type="spellStart"/>
      <w:r w:rsidRPr="00DB664E">
        <w:rPr>
          <w:rFonts w:ascii="Consolas" w:hAnsi="Consolas"/>
        </w:rPr>
        <w:t>std_a</w:t>
      </w:r>
      <w:proofErr w:type="spellEnd"/>
      <w:r w:rsidRPr="00DB664E">
        <w:rPr>
          <w:rFonts w:ascii="Consolas" w:hAnsi="Consolas"/>
        </w:rPr>
        <w:t>_</w:t>
      </w:r>
      <w:r>
        <w:t>) and yaw acceleration (</w:t>
      </w:r>
      <w:proofErr w:type="spellStart"/>
      <w:r w:rsidR="00DB664E" w:rsidRPr="00DB664E">
        <w:rPr>
          <w:rFonts w:ascii="Consolas" w:hAnsi="Consolas"/>
        </w:rPr>
        <w:t>s</w:t>
      </w:r>
      <w:r w:rsidRPr="00DB664E">
        <w:rPr>
          <w:rFonts w:ascii="Consolas" w:hAnsi="Consolas"/>
        </w:rPr>
        <w:t>td_yawdd</w:t>
      </w:r>
      <w:proofErr w:type="spellEnd"/>
      <w:r w:rsidRPr="00DB664E">
        <w:rPr>
          <w:rFonts w:ascii="Consolas" w:hAnsi="Consolas"/>
        </w:rPr>
        <w:t>_</w:t>
      </w:r>
      <w:r>
        <w:t>).</w:t>
      </w:r>
    </w:p>
    <w:p w:rsidR="00557270" w:rsidRDefault="00557270" w:rsidP="0055727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noise standard deviation longitudinal acceleration in m/s^2</w:t>
      </w:r>
    </w:p>
    <w:p w:rsidR="00557270" w:rsidRDefault="00557270" w:rsidP="0055727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std_a</w:t>
      </w:r>
      <w:proofErr w:type="spellEnd"/>
      <w:r>
        <w:rPr>
          <w:rFonts w:ascii="Consolas" w:hAnsi="Consolas" w:cs="Consolas"/>
          <w:color w:val="000000"/>
          <w:sz w:val="19"/>
          <w:szCs w:val="19"/>
        </w:rPr>
        <w:t xml:space="preserve">_ = 0.8;     </w:t>
      </w:r>
      <w:r>
        <w:rPr>
          <w:rFonts w:ascii="Consolas" w:hAnsi="Consolas" w:cs="Consolas"/>
          <w:color w:val="008000"/>
          <w:sz w:val="19"/>
          <w:szCs w:val="19"/>
        </w:rPr>
        <w:t>// was ridiculous value of 30...</w:t>
      </w:r>
    </w:p>
    <w:p w:rsidR="00557270" w:rsidRDefault="00557270" w:rsidP="00557270">
      <w:pPr>
        <w:autoSpaceDE w:val="0"/>
        <w:autoSpaceDN w:val="0"/>
        <w:adjustRightInd w:val="0"/>
        <w:spacing w:after="0" w:line="240" w:lineRule="auto"/>
        <w:jc w:val="left"/>
        <w:rPr>
          <w:rFonts w:ascii="Consolas" w:hAnsi="Consolas" w:cs="Consolas"/>
          <w:color w:val="000000"/>
          <w:sz w:val="19"/>
          <w:szCs w:val="19"/>
        </w:rPr>
      </w:pPr>
    </w:p>
    <w:p w:rsidR="00557270" w:rsidRDefault="00557270" w:rsidP="00557270">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noise standard deviation yaw acceleration in rad/s^2</w:t>
      </w:r>
    </w:p>
    <w:p w:rsidR="00557270" w:rsidRDefault="00557270" w:rsidP="00557270">
      <w:r>
        <w:rPr>
          <w:rFonts w:ascii="Consolas" w:hAnsi="Consolas" w:cs="Consolas"/>
          <w:color w:val="000000"/>
          <w:sz w:val="19"/>
          <w:szCs w:val="19"/>
        </w:rPr>
        <w:t xml:space="preserve">  </w:t>
      </w:r>
      <w:proofErr w:type="spellStart"/>
      <w:r>
        <w:rPr>
          <w:rFonts w:ascii="Consolas" w:hAnsi="Consolas" w:cs="Consolas"/>
          <w:color w:val="000000"/>
          <w:sz w:val="19"/>
          <w:szCs w:val="19"/>
        </w:rPr>
        <w:t>std_yawdd</w:t>
      </w:r>
      <w:proofErr w:type="spellEnd"/>
      <w:r>
        <w:rPr>
          <w:rFonts w:ascii="Consolas" w:hAnsi="Consolas" w:cs="Consolas"/>
          <w:color w:val="000000"/>
          <w:sz w:val="19"/>
          <w:szCs w:val="19"/>
        </w:rPr>
        <w:t xml:space="preserve">_ = 0.6;   </w:t>
      </w:r>
      <w:r>
        <w:rPr>
          <w:rFonts w:ascii="Consolas" w:hAnsi="Consolas" w:cs="Consolas"/>
          <w:color w:val="008000"/>
          <w:sz w:val="19"/>
          <w:szCs w:val="19"/>
        </w:rPr>
        <w:t>// was ridiculous value of 30...</w:t>
      </w:r>
    </w:p>
    <w:p w:rsidR="00557270" w:rsidRDefault="00557270" w:rsidP="00557270">
      <w:r>
        <w:t>These values were derived as follows.</w:t>
      </w:r>
    </w:p>
    <w:p w:rsidR="00557270" w:rsidRDefault="00557270" w:rsidP="00557270">
      <w:pPr>
        <w:pStyle w:val="Heading3"/>
      </w:pPr>
      <w:r>
        <w:t>Longitudinal acceleration</w:t>
      </w:r>
    </w:p>
    <w:p w:rsidR="00557270" w:rsidRDefault="00557270" w:rsidP="00557270">
      <w:r>
        <w:t xml:space="preserve">For a bicycle, it is reasonable to assume that the maximum speed is </w:t>
      </w:r>
      <w:r w:rsidR="00DB664E">
        <w:t>approx</w:t>
      </w:r>
      <w:r>
        <w:t>. 20mph / 32km/h.</w:t>
      </w:r>
    </w:p>
    <w:p w:rsidR="00557270" w:rsidRDefault="00557270" w:rsidP="00557270">
      <w:r>
        <w:t>This is equivalent to a maximum speed of approx. 9m/s.</w:t>
      </w:r>
    </w:p>
    <w:p w:rsidR="00557270" w:rsidRDefault="00557270" w:rsidP="00557270">
      <w:r>
        <w:t xml:space="preserve">This maximum speed can be achieved in c. </w:t>
      </w:r>
      <w:r w:rsidR="00DB664E">
        <w:t>5-6</w:t>
      </w:r>
      <w:r>
        <w:t>sec from a standing start, giving a maximum acceleration (</w:t>
      </w:r>
      <w:proofErr w:type="spellStart"/>
      <w:r w:rsidRPr="00DB664E">
        <w:rPr>
          <w:rFonts w:ascii="Consolas" w:hAnsi="Consolas"/>
        </w:rPr>
        <w:t>a</w:t>
      </w:r>
      <w:r w:rsidRPr="00DB664E">
        <w:rPr>
          <w:rFonts w:ascii="Consolas" w:hAnsi="Consolas"/>
          <w:vertAlign w:val="subscript"/>
        </w:rPr>
        <w:t>max</w:t>
      </w:r>
      <w:proofErr w:type="spellEnd"/>
      <w:r>
        <w:t xml:space="preserve">) of approx. </w:t>
      </w:r>
      <w:r w:rsidR="00DB664E">
        <w:t>1.6</w:t>
      </w:r>
      <w:r>
        <w:t>m/s.</w:t>
      </w:r>
    </w:p>
    <w:p w:rsidR="00557270" w:rsidRDefault="00557270" w:rsidP="00557270">
      <w:r>
        <w:t xml:space="preserve">Using the rule of thumb (from lectures of taking half the maximum acceleration as the standard deviation), </w:t>
      </w:r>
      <w:r w:rsidR="00DB664E">
        <w:t xml:space="preserve">this gives </w:t>
      </w:r>
      <w:proofErr w:type="spellStart"/>
      <w:r w:rsidR="00DB664E" w:rsidRPr="00DB664E">
        <w:rPr>
          <w:rFonts w:ascii="Consolas" w:hAnsi="Consolas"/>
        </w:rPr>
        <w:t>std_a</w:t>
      </w:r>
      <w:proofErr w:type="spellEnd"/>
      <w:r w:rsidR="00DB664E" w:rsidRPr="00DB664E">
        <w:rPr>
          <w:rFonts w:ascii="Consolas" w:hAnsi="Consolas"/>
        </w:rPr>
        <w:t>_</w:t>
      </w:r>
      <w:r w:rsidR="00215180">
        <w:t xml:space="preserve"> = 0.8</w:t>
      </w:r>
      <w:r w:rsidR="0040173C">
        <w:t>m/s</w:t>
      </w:r>
      <w:r w:rsidR="0040173C" w:rsidRPr="0040173C">
        <w:rPr>
          <w:vertAlign w:val="superscript"/>
        </w:rPr>
        <w:t>2</w:t>
      </w:r>
      <w:r w:rsidR="0040173C">
        <w:t>.</w:t>
      </w:r>
    </w:p>
    <w:p w:rsidR="00DB664E" w:rsidRDefault="00DB664E" w:rsidP="00557270">
      <w:r>
        <w:t>This value was used as the estimate for the filter parameters.</w:t>
      </w:r>
    </w:p>
    <w:p w:rsidR="00DB664E" w:rsidRDefault="00DB664E" w:rsidP="00DB664E">
      <w:pPr>
        <w:pStyle w:val="Heading3"/>
      </w:pPr>
      <w:r>
        <w:t>Yaw acceleration</w:t>
      </w:r>
    </w:p>
    <w:p w:rsidR="00215180" w:rsidRDefault="00DB664E" w:rsidP="00DB664E">
      <w:r>
        <w:t xml:space="preserve">For a bicycle, consider how a rider may make a sharp turn left (in the UK/driving on the right) or right (in the US/driving on the right) – i.e. without having to consider crossing oncoming traffic.  This would be roughly a </w:t>
      </w:r>
      <w:r w:rsidR="00886CCD">
        <w:t>5</w:t>
      </w:r>
      <w:r>
        <w:t xml:space="preserve"> second manoeuvre to make a ¼ </w:t>
      </w:r>
      <w:r w:rsidR="00886CCD">
        <w:t>of a full turn</w:t>
      </w:r>
      <w:r w:rsidR="00215180">
        <w:t xml:space="preserve">.  The rider will need to go from zero yaw rate to maximum yaw rate and back to zero (straighten up).  </w:t>
      </w:r>
    </w:p>
    <w:p w:rsidR="00886CCD" w:rsidRDefault="00215180" w:rsidP="00DB664E">
      <w:r>
        <w:t xml:space="preserve">Assuming that the rider reaches maximum yaw rate mid-turn (at 2.5sec), we can estimate that the rider could continue at that yaw rate and complete a full turn in 10sec (very rough estimate of bicycle dynamics).  That would be a maximum yaw rate of </w:t>
      </w:r>
      <w:r>
        <w:t>2 * π / 10 = 0.6rad/s</w:t>
      </w:r>
      <w:r>
        <w:t>.</w:t>
      </w:r>
    </w:p>
    <w:p w:rsidR="00215180" w:rsidRDefault="00215180" w:rsidP="00DB664E">
      <w:r>
        <w:t>This is equivalent to accelerating from zero yaw to max yaw in 2.5sec.  This likely isn’t a smooth acceleration, so if we assume 1sec to go from zero to 0.6rad/s, this give an acceleration of 0.6rad/s</w:t>
      </w:r>
      <w:r w:rsidRPr="00215180">
        <w:rPr>
          <w:vertAlign w:val="superscript"/>
        </w:rPr>
        <w:t>2</w:t>
      </w:r>
      <w:r>
        <w:t>.</w:t>
      </w:r>
    </w:p>
    <w:p w:rsidR="00DB664E" w:rsidRPr="00DB664E" w:rsidRDefault="00215180" w:rsidP="00DB664E">
      <w:r>
        <w:t>This gives an initial estimate for our value of</w:t>
      </w:r>
      <w:r w:rsidR="0040173C">
        <w:t xml:space="preserve"> </w:t>
      </w:r>
      <w:proofErr w:type="spellStart"/>
      <w:r w:rsidR="0040173C" w:rsidRPr="0040173C">
        <w:rPr>
          <w:rFonts w:ascii="Consolas" w:hAnsi="Consolas"/>
        </w:rPr>
        <w:t>std_yawdd</w:t>
      </w:r>
      <w:proofErr w:type="spellEnd"/>
      <w:r w:rsidR="0040173C" w:rsidRPr="0040173C">
        <w:rPr>
          <w:rFonts w:ascii="Consolas" w:hAnsi="Consolas"/>
        </w:rPr>
        <w:t>_</w:t>
      </w:r>
      <w:r w:rsidR="0040173C">
        <w:t xml:space="preserve"> </w:t>
      </w:r>
      <w:r>
        <w:t>=</w:t>
      </w:r>
      <w:r w:rsidR="00886CCD">
        <w:t xml:space="preserve"> 0.6</w:t>
      </w:r>
      <w:r w:rsidR="0040173C">
        <w:t>rad/s</w:t>
      </w:r>
      <w:r w:rsidR="0040173C" w:rsidRPr="0040173C">
        <w:rPr>
          <w:vertAlign w:val="superscript"/>
        </w:rPr>
        <w:t>2</w:t>
      </w:r>
      <w:r w:rsidR="0040173C">
        <w:t>.</w:t>
      </w:r>
    </w:p>
    <w:p w:rsidR="00215180" w:rsidRDefault="00215180">
      <w:pPr>
        <w:jc w:val="left"/>
        <w:rPr>
          <w:rFonts w:eastAsiaTheme="majorEastAsia"/>
          <w:b/>
          <w:bCs/>
          <w:color w:val="4F81BD" w:themeColor="accent1"/>
          <w:sz w:val="26"/>
          <w:szCs w:val="26"/>
        </w:rPr>
      </w:pPr>
      <w:r>
        <w:br w:type="page"/>
      </w:r>
    </w:p>
    <w:p w:rsidR="00844691" w:rsidRDefault="00844691" w:rsidP="00844691">
      <w:pPr>
        <w:pStyle w:val="Heading2"/>
      </w:pPr>
      <w:r>
        <w:lastRenderedPageBreak/>
        <w:t>Filter Consistency</w:t>
      </w:r>
    </w:p>
    <w:p w:rsidR="00215180" w:rsidRDefault="00215180" w:rsidP="00215180">
      <w:r>
        <w:t>Filter consistency can be estimated from the NIS calculated values.</w:t>
      </w:r>
    </w:p>
    <w:p w:rsidR="00215180" w:rsidRDefault="00215180" w:rsidP="00215180">
      <w:r>
        <w:t>The plot below shows Lidar NIS values from the test data, plotted against the Chi-Sq.050 value for 2 degrees of freedom (5.991).</w:t>
      </w:r>
    </w:p>
    <w:p w:rsidR="00215180" w:rsidRDefault="00215180" w:rsidP="00215180">
      <w:pPr>
        <w:keepNext/>
        <w:jc w:val="center"/>
      </w:pPr>
      <w:r>
        <w:rPr>
          <w:noProof/>
          <w:lang w:eastAsia="en-GB"/>
        </w:rPr>
        <w:drawing>
          <wp:inline distT="0" distB="0" distL="0" distR="0" wp14:anchorId="77EC8633" wp14:editId="47E54C96">
            <wp:extent cx="4637496" cy="235131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15180" w:rsidRDefault="00215180" w:rsidP="00215180">
      <w:pPr>
        <w:pStyle w:val="Caption"/>
        <w:jc w:val="center"/>
      </w:pPr>
      <w:r>
        <w:t xml:space="preserve">Figure </w:t>
      </w:r>
      <w:fldSimple w:instr=" SEQ Figure \* ARABIC ">
        <w:r w:rsidR="008A4278">
          <w:rPr>
            <w:noProof/>
          </w:rPr>
          <w:t>1</w:t>
        </w:r>
      </w:fldSimple>
      <w:r>
        <w:t>: Plot of Lidar NIS against 5% Chi-</w:t>
      </w:r>
      <w:proofErr w:type="spellStart"/>
      <w:r>
        <w:t>Sq</w:t>
      </w:r>
      <w:proofErr w:type="spellEnd"/>
      <w:r>
        <w:t xml:space="preserve"> value of 5.991 for 2 degrees of freedom</w:t>
      </w:r>
    </w:p>
    <w:p w:rsidR="00215180" w:rsidRDefault="00215180" w:rsidP="00215180">
      <w:r>
        <w:t xml:space="preserve">The plot shows occasional breaches of the 5% reference line, with the majority of predictions within the </w:t>
      </w:r>
      <w:r w:rsidR="003B3DE3">
        <w:t>expected range,</w:t>
      </w:r>
      <w:r>
        <w:t xml:space="preserve"> as would be expected for a consistent filter.</w:t>
      </w:r>
    </w:p>
    <w:p w:rsidR="00215180" w:rsidRDefault="00215180" w:rsidP="00215180">
      <w:pPr>
        <w:keepNext/>
        <w:jc w:val="center"/>
      </w:pPr>
      <w:r>
        <w:rPr>
          <w:noProof/>
          <w:lang w:eastAsia="en-GB"/>
        </w:rPr>
        <w:drawing>
          <wp:inline distT="0" distB="0" distL="0" distR="0" wp14:anchorId="41B8E241" wp14:editId="6CCCC202">
            <wp:extent cx="4648200" cy="2993572"/>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15180" w:rsidRDefault="00215180" w:rsidP="00215180">
      <w:pPr>
        <w:pStyle w:val="Caption"/>
        <w:jc w:val="center"/>
      </w:pPr>
      <w:r>
        <w:t xml:space="preserve">Figure </w:t>
      </w:r>
      <w:fldSimple w:instr=" SEQ Figure \* ARABIC ">
        <w:r w:rsidR="008A4278">
          <w:rPr>
            <w:noProof/>
          </w:rPr>
          <w:t>2</w:t>
        </w:r>
      </w:fldSimple>
      <w:r>
        <w:t xml:space="preserve">: </w:t>
      </w:r>
      <w:r w:rsidRPr="00104BE2">
        <w:t xml:space="preserve">Plot of </w:t>
      </w:r>
      <w:r>
        <w:t>Rad</w:t>
      </w:r>
      <w:r w:rsidRPr="00104BE2">
        <w:t>ar NIS against 5% Chi-</w:t>
      </w:r>
      <w:proofErr w:type="spellStart"/>
      <w:r w:rsidRPr="00104BE2">
        <w:t>Sq</w:t>
      </w:r>
      <w:proofErr w:type="spellEnd"/>
      <w:r w:rsidRPr="00104BE2">
        <w:t xml:space="preserve"> value of </w:t>
      </w:r>
      <w:r>
        <w:t>7.815</w:t>
      </w:r>
      <w:r w:rsidRPr="00104BE2">
        <w:t xml:space="preserve"> for </w:t>
      </w:r>
      <w:r>
        <w:t>3</w:t>
      </w:r>
      <w:r w:rsidRPr="00104BE2">
        <w:t xml:space="preserve"> degrees of freedom</w:t>
      </w:r>
    </w:p>
    <w:p w:rsidR="00215180" w:rsidRPr="00215180" w:rsidRDefault="00215180" w:rsidP="00215180">
      <w:r>
        <w:t>Again, the plot shows occasional breaches of the 5% reference line</w:t>
      </w:r>
      <w:r w:rsidR="003B3DE3">
        <w:t>, with the majority of predictions within the expected range</w:t>
      </w:r>
      <w:r>
        <w:t>, as would be expected for a consistent filter.</w:t>
      </w:r>
    </w:p>
    <w:p w:rsidR="003B3DE3" w:rsidRDefault="003B3DE3">
      <w:pPr>
        <w:jc w:val="left"/>
        <w:rPr>
          <w:rFonts w:eastAsiaTheme="majorEastAsia"/>
          <w:b/>
          <w:bCs/>
          <w:color w:val="4F81BD" w:themeColor="accent1"/>
          <w:sz w:val="26"/>
          <w:szCs w:val="26"/>
        </w:rPr>
      </w:pPr>
      <w:r>
        <w:br w:type="page"/>
      </w:r>
    </w:p>
    <w:p w:rsidR="004A2561" w:rsidRDefault="00844691" w:rsidP="00844691">
      <w:pPr>
        <w:pStyle w:val="Heading2"/>
      </w:pPr>
      <w:r>
        <w:lastRenderedPageBreak/>
        <w:t xml:space="preserve">Comparison with Extended </w:t>
      </w:r>
      <w:proofErr w:type="spellStart"/>
      <w:r>
        <w:t>Kalman</w:t>
      </w:r>
      <w:proofErr w:type="spellEnd"/>
      <w:r>
        <w:t xml:space="preserve"> Filter</w:t>
      </w:r>
    </w:p>
    <w:p w:rsidR="00844691" w:rsidRDefault="003B3DE3" w:rsidP="004A2561">
      <w:r>
        <w:t>The EKF project returned RMSE values on sample data</w:t>
      </w:r>
      <w:r w:rsidR="00E903B5">
        <w:t xml:space="preserve"> as shown in the following table.</w:t>
      </w:r>
    </w:p>
    <w:tbl>
      <w:tblPr>
        <w:tblStyle w:val="TableGrid"/>
        <w:tblW w:w="0" w:type="auto"/>
        <w:tblLook w:val="04A0" w:firstRow="1" w:lastRow="0" w:firstColumn="1" w:lastColumn="0" w:noHBand="0" w:noVBand="1"/>
      </w:tblPr>
      <w:tblGrid>
        <w:gridCol w:w="1129"/>
        <w:gridCol w:w="2629"/>
        <w:gridCol w:w="2629"/>
        <w:gridCol w:w="2629"/>
      </w:tblGrid>
      <w:tr w:rsidR="003B3DE3" w:rsidRPr="003B3DE3" w:rsidTr="00E903B5">
        <w:tc>
          <w:tcPr>
            <w:tcW w:w="1129" w:type="dxa"/>
            <w:shd w:val="clear" w:color="auto" w:fill="FFFF99"/>
          </w:tcPr>
          <w:p w:rsidR="003B3DE3" w:rsidRPr="003B3DE3" w:rsidRDefault="003B3DE3" w:rsidP="004A2561">
            <w:pPr>
              <w:rPr>
                <w:b/>
              </w:rPr>
            </w:pPr>
            <w:r w:rsidRPr="003B3DE3">
              <w:rPr>
                <w:b/>
              </w:rPr>
              <w:t>Value</w:t>
            </w:r>
          </w:p>
        </w:tc>
        <w:tc>
          <w:tcPr>
            <w:tcW w:w="2629" w:type="dxa"/>
            <w:shd w:val="clear" w:color="auto" w:fill="FFFF99"/>
          </w:tcPr>
          <w:p w:rsidR="003B3DE3" w:rsidRPr="003B3DE3" w:rsidRDefault="003B3DE3" w:rsidP="004A2561">
            <w:pPr>
              <w:rPr>
                <w:b/>
              </w:rPr>
            </w:pPr>
            <w:r w:rsidRPr="003B3DE3">
              <w:rPr>
                <w:b/>
              </w:rPr>
              <w:t>RMSE sample data #1</w:t>
            </w:r>
          </w:p>
        </w:tc>
        <w:tc>
          <w:tcPr>
            <w:tcW w:w="2629" w:type="dxa"/>
            <w:shd w:val="clear" w:color="auto" w:fill="FFFF99"/>
          </w:tcPr>
          <w:p w:rsidR="003B3DE3" w:rsidRPr="003B3DE3" w:rsidRDefault="003B3DE3" w:rsidP="004A2561">
            <w:pPr>
              <w:rPr>
                <w:b/>
              </w:rPr>
            </w:pPr>
            <w:r w:rsidRPr="003B3DE3">
              <w:rPr>
                <w:b/>
              </w:rPr>
              <w:t>RMSE sample data #1</w:t>
            </w:r>
          </w:p>
        </w:tc>
        <w:tc>
          <w:tcPr>
            <w:tcW w:w="2629" w:type="dxa"/>
            <w:shd w:val="clear" w:color="auto" w:fill="FFFF99"/>
          </w:tcPr>
          <w:p w:rsidR="003B3DE3" w:rsidRPr="003B3DE3" w:rsidRDefault="00E903B5" w:rsidP="004A2561">
            <w:pPr>
              <w:rPr>
                <w:b/>
              </w:rPr>
            </w:pPr>
            <w:r>
              <w:rPr>
                <w:b/>
              </w:rPr>
              <w:t>RMSE “synthetic” data</w:t>
            </w:r>
          </w:p>
        </w:tc>
      </w:tr>
      <w:tr w:rsidR="003B3DE3" w:rsidTr="00E903B5">
        <w:tc>
          <w:tcPr>
            <w:tcW w:w="1129" w:type="dxa"/>
          </w:tcPr>
          <w:p w:rsidR="003B3DE3" w:rsidRDefault="003B3DE3" w:rsidP="004A2561">
            <w:proofErr w:type="spellStart"/>
            <w:r>
              <w:t>Px</w:t>
            </w:r>
            <w:proofErr w:type="spellEnd"/>
          </w:p>
        </w:tc>
        <w:tc>
          <w:tcPr>
            <w:tcW w:w="2629" w:type="dxa"/>
          </w:tcPr>
          <w:p w:rsidR="003B3DE3" w:rsidRDefault="00E903B5" w:rsidP="004A2561">
            <w:r>
              <w:t>0.065</w:t>
            </w:r>
          </w:p>
        </w:tc>
        <w:tc>
          <w:tcPr>
            <w:tcW w:w="2629" w:type="dxa"/>
          </w:tcPr>
          <w:p w:rsidR="003B3DE3" w:rsidRDefault="00E903B5" w:rsidP="004A2561">
            <w:r>
              <w:t>0.185</w:t>
            </w:r>
          </w:p>
        </w:tc>
        <w:tc>
          <w:tcPr>
            <w:tcW w:w="2629" w:type="dxa"/>
          </w:tcPr>
          <w:p w:rsidR="003B3DE3" w:rsidRDefault="00E903B5" w:rsidP="004A2561">
            <w:r>
              <w:t>0.140</w:t>
            </w:r>
          </w:p>
        </w:tc>
      </w:tr>
      <w:tr w:rsidR="003B3DE3" w:rsidTr="00E903B5">
        <w:tc>
          <w:tcPr>
            <w:tcW w:w="1129" w:type="dxa"/>
          </w:tcPr>
          <w:p w:rsidR="003B3DE3" w:rsidRDefault="003B3DE3" w:rsidP="004A2561">
            <w:proofErr w:type="spellStart"/>
            <w:r>
              <w:t>Py</w:t>
            </w:r>
            <w:proofErr w:type="spellEnd"/>
          </w:p>
        </w:tc>
        <w:tc>
          <w:tcPr>
            <w:tcW w:w="2629" w:type="dxa"/>
          </w:tcPr>
          <w:p w:rsidR="003B3DE3" w:rsidRDefault="00E903B5" w:rsidP="004A2561">
            <w:r>
              <w:t>0.061</w:t>
            </w:r>
          </w:p>
        </w:tc>
        <w:tc>
          <w:tcPr>
            <w:tcW w:w="2629" w:type="dxa"/>
          </w:tcPr>
          <w:p w:rsidR="003B3DE3" w:rsidRDefault="00E903B5" w:rsidP="004A2561">
            <w:r>
              <w:t>0.190</w:t>
            </w:r>
          </w:p>
        </w:tc>
        <w:tc>
          <w:tcPr>
            <w:tcW w:w="2629" w:type="dxa"/>
          </w:tcPr>
          <w:p w:rsidR="003B3DE3" w:rsidRDefault="00E903B5" w:rsidP="004A2561">
            <w:r>
              <w:t>0.666</w:t>
            </w:r>
          </w:p>
        </w:tc>
      </w:tr>
      <w:tr w:rsidR="003B3DE3" w:rsidTr="00E903B5">
        <w:tc>
          <w:tcPr>
            <w:tcW w:w="1129" w:type="dxa"/>
          </w:tcPr>
          <w:p w:rsidR="003B3DE3" w:rsidRDefault="003B3DE3" w:rsidP="004A2561">
            <w:proofErr w:type="spellStart"/>
            <w:r>
              <w:t>Vx</w:t>
            </w:r>
            <w:proofErr w:type="spellEnd"/>
          </w:p>
        </w:tc>
        <w:tc>
          <w:tcPr>
            <w:tcW w:w="2629" w:type="dxa"/>
          </w:tcPr>
          <w:p w:rsidR="003B3DE3" w:rsidRDefault="00E903B5" w:rsidP="004A2561">
            <w:r>
              <w:t>0.533</w:t>
            </w:r>
          </w:p>
        </w:tc>
        <w:tc>
          <w:tcPr>
            <w:tcW w:w="2629" w:type="dxa"/>
          </w:tcPr>
          <w:p w:rsidR="003B3DE3" w:rsidRDefault="00E903B5" w:rsidP="004A2561">
            <w:r>
              <w:t>0.477</w:t>
            </w:r>
          </w:p>
        </w:tc>
        <w:tc>
          <w:tcPr>
            <w:tcW w:w="2629" w:type="dxa"/>
          </w:tcPr>
          <w:p w:rsidR="003B3DE3" w:rsidRDefault="00E903B5" w:rsidP="004A2561">
            <w:r>
              <w:t>0.604</w:t>
            </w:r>
          </w:p>
        </w:tc>
      </w:tr>
      <w:tr w:rsidR="003B3DE3" w:rsidTr="00E903B5">
        <w:tc>
          <w:tcPr>
            <w:tcW w:w="1129" w:type="dxa"/>
          </w:tcPr>
          <w:p w:rsidR="003B3DE3" w:rsidRDefault="003B3DE3" w:rsidP="004A2561">
            <w:proofErr w:type="spellStart"/>
            <w:r>
              <w:t>Vy</w:t>
            </w:r>
            <w:proofErr w:type="spellEnd"/>
          </w:p>
        </w:tc>
        <w:tc>
          <w:tcPr>
            <w:tcW w:w="2629" w:type="dxa"/>
          </w:tcPr>
          <w:p w:rsidR="003B3DE3" w:rsidRDefault="00E903B5" w:rsidP="004A2561">
            <w:r>
              <w:t>0.544</w:t>
            </w:r>
          </w:p>
        </w:tc>
        <w:tc>
          <w:tcPr>
            <w:tcW w:w="2629" w:type="dxa"/>
          </w:tcPr>
          <w:p w:rsidR="003B3DE3" w:rsidRDefault="00E903B5" w:rsidP="004A2561">
            <w:r>
              <w:t>0.804</w:t>
            </w:r>
          </w:p>
        </w:tc>
        <w:tc>
          <w:tcPr>
            <w:tcW w:w="2629" w:type="dxa"/>
          </w:tcPr>
          <w:p w:rsidR="003B3DE3" w:rsidRDefault="00E903B5" w:rsidP="004A2561">
            <w:r>
              <w:t>1.624</w:t>
            </w:r>
          </w:p>
        </w:tc>
      </w:tr>
    </w:tbl>
    <w:p w:rsidR="00E903B5" w:rsidRDefault="00E903B5" w:rsidP="004A2561">
      <w:r>
        <w:t>(Note: the “sample data” files are those provided for the EKF project, whilst the “synthetic” data is the file provided for the UKF project.)</w:t>
      </w:r>
    </w:p>
    <w:p w:rsidR="00E903B5" w:rsidRDefault="00E903B5" w:rsidP="004A2561">
      <w:r>
        <w:t>The UKF project returned the following RMSE values:</w:t>
      </w:r>
    </w:p>
    <w:tbl>
      <w:tblPr>
        <w:tblStyle w:val="TableGrid"/>
        <w:tblW w:w="0" w:type="auto"/>
        <w:tblLook w:val="04A0" w:firstRow="1" w:lastRow="0" w:firstColumn="1" w:lastColumn="0" w:noHBand="0" w:noVBand="1"/>
      </w:tblPr>
      <w:tblGrid>
        <w:gridCol w:w="1129"/>
        <w:gridCol w:w="2629"/>
        <w:gridCol w:w="2629"/>
        <w:gridCol w:w="2629"/>
      </w:tblGrid>
      <w:tr w:rsidR="00E903B5" w:rsidRPr="003B3DE3" w:rsidTr="00CF054D">
        <w:tc>
          <w:tcPr>
            <w:tcW w:w="1129" w:type="dxa"/>
            <w:shd w:val="clear" w:color="auto" w:fill="FFFF99"/>
          </w:tcPr>
          <w:p w:rsidR="00E903B5" w:rsidRPr="003B3DE3" w:rsidRDefault="00E903B5" w:rsidP="00CF054D">
            <w:pPr>
              <w:rPr>
                <w:b/>
              </w:rPr>
            </w:pPr>
            <w:r w:rsidRPr="003B3DE3">
              <w:rPr>
                <w:b/>
              </w:rPr>
              <w:t>Value</w:t>
            </w:r>
          </w:p>
        </w:tc>
        <w:tc>
          <w:tcPr>
            <w:tcW w:w="2629" w:type="dxa"/>
            <w:shd w:val="clear" w:color="auto" w:fill="FFFF99"/>
          </w:tcPr>
          <w:p w:rsidR="00E903B5" w:rsidRPr="003B3DE3" w:rsidRDefault="00E903B5" w:rsidP="00CF054D">
            <w:pPr>
              <w:rPr>
                <w:b/>
              </w:rPr>
            </w:pPr>
            <w:r w:rsidRPr="003B3DE3">
              <w:rPr>
                <w:b/>
              </w:rPr>
              <w:t>RMSE sample data #1</w:t>
            </w:r>
          </w:p>
        </w:tc>
        <w:tc>
          <w:tcPr>
            <w:tcW w:w="2629" w:type="dxa"/>
            <w:shd w:val="clear" w:color="auto" w:fill="FFFF99"/>
          </w:tcPr>
          <w:p w:rsidR="00E903B5" w:rsidRPr="003B3DE3" w:rsidRDefault="00E903B5" w:rsidP="00CF054D">
            <w:pPr>
              <w:rPr>
                <w:b/>
              </w:rPr>
            </w:pPr>
            <w:r w:rsidRPr="003B3DE3">
              <w:rPr>
                <w:b/>
              </w:rPr>
              <w:t>RMSE sample data #1</w:t>
            </w:r>
          </w:p>
        </w:tc>
        <w:tc>
          <w:tcPr>
            <w:tcW w:w="2629" w:type="dxa"/>
            <w:shd w:val="clear" w:color="auto" w:fill="FFFF99"/>
          </w:tcPr>
          <w:p w:rsidR="00E903B5" w:rsidRPr="003B3DE3" w:rsidRDefault="00E903B5" w:rsidP="00CF054D">
            <w:pPr>
              <w:rPr>
                <w:b/>
              </w:rPr>
            </w:pPr>
            <w:r>
              <w:rPr>
                <w:b/>
              </w:rPr>
              <w:t>RMSE “synthetic” data</w:t>
            </w:r>
          </w:p>
        </w:tc>
      </w:tr>
      <w:tr w:rsidR="00E903B5" w:rsidTr="00CF054D">
        <w:tc>
          <w:tcPr>
            <w:tcW w:w="1129" w:type="dxa"/>
          </w:tcPr>
          <w:p w:rsidR="00E903B5" w:rsidRDefault="00E903B5" w:rsidP="00CF054D">
            <w:proofErr w:type="spellStart"/>
            <w:r>
              <w:t>Px</w:t>
            </w:r>
            <w:proofErr w:type="spellEnd"/>
          </w:p>
        </w:tc>
        <w:tc>
          <w:tcPr>
            <w:tcW w:w="2629" w:type="dxa"/>
          </w:tcPr>
          <w:p w:rsidR="00E903B5" w:rsidRDefault="00E903B5" w:rsidP="00CF054D">
            <w:r>
              <w:t>0.075</w:t>
            </w:r>
          </w:p>
        </w:tc>
        <w:tc>
          <w:tcPr>
            <w:tcW w:w="2629" w:type="dxa"/>
          </w:tcPr>
          <w:p w:rsidR="00E903B5" w:rsidRDefault="00E903B5" w:rsidP="00CF054D">
            <w:r>
              <w:t>0.184</w:t>
            </w:r>
          </w:p>
        </w:tc>
        <w:tc>
          <w:tcPr>
            <w:tcW w:w="2629" w:type="dxa"/>
          </w:tcPr>
          <w:p w:rsidR="00E903B5" w:rsidRDefault="00E903B5" w:rsidP="00CF054D">
            <w:r>
              <w:t>0.068</w:t>
            </w:r>
          </w:p>
        </w:tc>
      </w:tr>
      <w:tr w:rsidR="00E903B5" w:rsidTr="00CF054D">
        <w:tc>
          <w:tcPr>
            <w:tcW w:w="1129" w:type="dxa"/>
          </w:tcPr>
          <w:p w:rsidR="00E903B5" w:rsidRDefault="00E903B5" w:rsidP="00CF054D">
            <w:proofErr w:type="spellStart"/>
            <w:r>
              <w:t>Py</w:t>
            </w:r>
            <w:proofErr w:type="spellEnd"/>
          </w:p>
        </w:tc>
        <w:tc>
          <w:tcPr>
            <w:tcW w:w="2629" w:type="dxa"/>
          </w:tcPr>
          <w:p w:rsidR="00E903B5" w:rsidRDefault="00E903B5" w:rsidP="00CF054D">
            <w:r>
              <w:t>0.077</w:t>
            </w:r>
          </w:p>
        </w:tc>
        <w:tc>
          <w:tcPr>
            <w:tcW w:w="2629" w:type="dxa"/>
          </w:tcPr>
          <w:p w:rsidR="00E903B5" w:rsidRDefault="00E903B5" w:rsidP="00CF054D">
            <w:r>
              <w:t>0.214</w:t>
            </w:r>
          </w:p>
        </w:tc>
        <w:tc>
          <w:tcPr>
            <w:tcW w:w="2629" w:type="dxa"/>
          </w:tcPr>
          <w:p w:rsidR="00E903B5" w:rsidRDefault="00E903B5" w:rsidP="00CF054D">
            <w:r>
              <w:t>0.083</w:t>
            </w:r>
          </w:p>
        </w:tc>
      </w:tr>
      <w:tr w:rsidR="00E903B5" w:rsidTr="00CF054D">
        <w:tc>
          <w:tcPr>
            <w:tcW w:w="1129" w:type="dxa"/>
          </w:tcPr>
          <w:p w:rsidR="00E903B5" w:rsidRDefault="00E903B5" w:rsidP="00CF054D">
            <w:proofErr w:type="spellStart"/>
            <w:r>
              <w:t>Vx</w:t>
            </w:r>
            <w:proofErr w:type="spellEnd"/>
          </w:p>
        </w:tc>
        <w:tc>
          <w:tcPr>
            <w:tcW w:w="2629" w:type="dxa"/>
          </w:tcPr>
          <w:p w:rsidR="00E903B5" w:rsidRDefault="00E903B5" w:rsidP="00CF054D">
            <w:r>
              <w:t>0.587</w:t>
            </w:r>
          </w:p>
        </w:tc>
        <w:tc>
          <w:tcPr>
            <w:tcW w:w="2629" w:type="dxa"/>
          </w:tcPr>
          <w:p w:rsidR="00E903B5" w:rsidRDefault="00E903B5" w:rsidP="00CF054D">
            <w:r>
              <w:t>0.433</w:t>
            </w:r>
          </w:p>
        </w:tc>
        <w:tc>
          <w:tcPr>
            <w:tcW w:w="2629" w:type="dxa"/>
          </w:tcPr>
          <w:p w:rsidR="00E903B5" w:rsidRDefault="00E903B5" w:rsidP="00CF054D">
            <w:r>
              <w:t>0.280</w:t>
            </w:r>
          </w:p>
        </w:tc>
      </w:tr>
      <w:tr w:rsidR="00E903B5" w:rsidTr="00CF054D">
        <w:tc>
          <w:tcPr>
            <w:tcW w:w="1129" w:type="dxa"/>
          </w:tcPr>
          <w:p w:rsidR="00E903B5" w:rsidRDefault="00E903B5" w:rsidP="00CF054D">
            <w:proofErr w:type="spellStart"/>
            <w:r>
              <w:t>Vy</w:t>
            </w:r>
            <w:proofErr w:type="spellEnd"/>
          </w:p>
        </w:tc>
        <w:tc>
          <w:tcPr>
            <w:tcW w:w="2629" w:type="dxa"/>
          </w:tcPr>
          <w:p w:rsidR="00E903B5" w:rsidRDefault="00E903B5" w:rsidP="00CF054D">
            <w:r>
              <w:t>0.577</w:t>
            </w:r>
          </w:p>
        </w:tc>
        <w:tc>
          <w:tcPr>
            <w:tcW w:w="2629" w:type="dxa"/>
          </w:tcPr>
          <w:p w:rsidR="00E903B5" w:rsidRDefault="00E903B5" w:rsidP="00CF054D">
            <w:r>
              <w:t>0.610</w:t>
            </w:r>
          </w:p>
        </w:tc>
        <w:tc>
          <w:tcPr>
            <w:tcW w:w="2629" w:type="dxa"/>
          </w:tcPr>
          <w:p w:rsidR="00E903B5" w:rsidRDefault="00E903B5" w:rsidP="00CF054D">
            <w:r>
              <w:t>0.216</w:t>
            </w:r>
          </w:p>
        </w:tc>
      </w:tr>
    </w:tbl>
    <w:p w:rsidR="00E903B5" w:rsidRDefault="00E903B5" w:rsidP="004A2561"/>
    <w:p w:rsidR="00C55AF9" w:rsidRDefault="00E903B5" w:rsidP="004A2561">
      <w:r>
        <w:t xml:space="preserve">From the table above, it appears that the EKF and UKF projects perform to a similar level on the first two sets of sample data (in fact, the EKF is slightly better but always by less than 0.05).  This very similar performance should be expected on data drawn from an object in linear motion, as the EKF is a good predictor of linear motion.  </w:t>
      </w:r>
    </w:p>
    <w:p w:rsidR="00E903B5" w:rsidRDefault="00C55AF9" w:rsidP="004A2561">
      <w:r>
        <w:t>Note however that the UKF is generally better in predicting velocity (similar on data set 1, better on set 2 and much better on the synthetic data set).  This is because the UKF uses the CTRV model, which is inherently more precise than the constant-velocity motion model used in the EKF.</w:t>
      </w:r>
    </w:p>
    <w:p w:rsidR="00E903B5" w:rsidRDefault="00C55AF9" w:rsidP="004A2561">
      <w:r>
        <w:t>Across all 4 variables</w:t>
      </w:r>
      <w:r w:rsidR="00E903B5">
        <w:t>, there is a marked difference in performance on the non-linear data provided for the UKF project – especially in the y direction, whe</w:t>
      </w:r>
      <w:r>
        <w:t>re</w:t>
      </w:r>
      <w:r w:rsidR="00E903B5">
        <w:t xml:space="preserve"> the UKF is an order of magnitude improvement over the EKF results.</w:t>
      </w:r>
      <w:bookmarkStart w:id="0" w:name="_GoBack"/>
      <w:bookmarkEnd w:id="0"/>
    </w:p>
    <w:p w:rsidR="00551323" w:rsidRDefault="00551323">
      <w:pPr>
        <w:jc w:val="left"/>
        <w:rPr>
          <w:rFonts w:eastAsiaTheme="majorEastAsia"/>
          <w:b/>
          <w:bCs/>
          <w:color w:val="4F81BD" w:themeColor="accent1"/>
          <w:sz w:val="26"/>
          <w:szCs w:val="26"/>
        </w:rPr>
      </w:pPr>
      <w:r>
        <w:br w:type="page"/>
      </w:r>
    </w:p>
    <w:p w:rsidR="00E903B5" w:rsidRDefault="00551323" w:rsidP="00551323">
      <w:pPr>
        <w:pStyle w:val="Heading2"/>
      </w:pPr>
      <w:r>
        <w:lastRenderedPageBreak/>
        <w:t>Comparison of Single Sensor Results</w:t>
      </w:r>
    </w:p>
    <w:p w:rsidR="00551323" w:rsidRDefault="00551323" w:rsidP="00551323">
      <w:r>
        <w:t>The UKF project ret</w:t>
      </w:r>
      <w:r>
        <w:t>urned the following RMSE values, all on the “synthetic” data</w:t>
      </w:r>
      <w:r w:rsidR="00E32C31">
        <w:t xml:space="preserve"> set</w:t>
      </w:r>
      <w:r>
        <w:t>, with varying combinations of sensors</w:t>
      </w:r>
    </w:p>
    <w:tbl>
      <w:tblPr>
        <w:tblStyle w:val="TableGrid"/>
        <w:tblW w:w="0" w:type="auto"/>
        <w:tblLook w:val="04A0" w:firstRow="1" w:lastRow="0" w:firstColumn="1" w:lastColumn="0" w:noHBand="0" w:noVBand="1"/>
      </w:tblPr>
      <w:tblGrid>
        <w:gridCol w:w="1129"/>
        <w:gridCol w:w="2629"/>
        <w:gridCol w:w="2629"/>
        <w:gridCol w:w="2629"/>
      </w:tblGrid>
      <w:tr w:rsidR="00551323" w:rsidRPr="003B3DE3" w:rsidTr="00CF054D">
        <w:tc>
          <w:tcPr>
            <w:tcW w:w="1129" w:type="dxa"/>
            <w:shd w:val="clear" w:color="auto" w:fill="FFFF99"/>
          </w:tcPr>
          <w:p w:rsidR="00551323" w:rsidRPr="003B3DE3" w:rsidRDefault="00551323" w:rsidP="00CF054D">
            <w:pPr>
              <w:rPr>
                <w:b/>
              </w:rPr>
            </w:pPr>
            <w:r w:rsidRPr="003B3DE3">
              <w:rPr>
                <w:b/>
              </w:rPr>
              <w:t>Value</w:t>
            </w:r>
          </w:p>
        </w:tc>
        <w:tc>
          <w:tcPr>
            <w:tcW w:w="2629" w:type="dxa"/>
            <w:shd w:val="clear" w:color="auto" w:fill="FFFF99"/>
          </w:tcPr>
          <w:p w:rsidR="00551323" w:rsidRPr="003B3DE3" w:rsidRDefault="00E32C31" w:rsidP="00CF054D">
            <w:pPr>
              <w:rPr>
                <w:b/>
              </w:rPr>
            </w:pPr>
            <w:r>
              <w:rPr>
                <w:b/>
              </w:rPr>
              <w:t>Lidar Only</w:t>
            </w:r>
          </w:p>
        </w:tc>
        <w:tc>
          <w:tcPr>
            <w:tcW w:w="2629" w:type="dxa"/>
            <w:shd w:val="clear" w:color="auto" w:fill="FFFF99"/>
          </w:tcPr>
          <w:p w:rsidR="00551323" w:rsidRPr="003B3DE3" w:rsidRDefault="00E32C31" w:rsidP="00CF054D">
            <w:pPr>
              <w:rPr>
                <w:b/>
              </w:rPr>
            </w:pPr>
            <w:r>
              <w:rPr>
                <w:b/>
              </w:rPr>
              <w:t>Radar Only</w:t>
            </w:r>
          </w:p>
        </w:tc>
        <w:tc>
          <w:tcPr>
            <w:tcW w:w="2629" w:type="dxa"/>
            <w:shd w:val="clear" w:color="auto" w:fill="FFFF99"/>
          </w:tcPr>
          <w:p w:rsidR="00551323" w:rsidRPr="003B3DE3" w:rsidRDefault="00E32C31" w:rsidP="00CF054D">
            <w:pPr>
              <w:rPr>
                <w:b/>
              </w:rPr>
            </w:pPr>
            <w:r>
              <w:rPr>
                <w:b/>
              </w:rPr>
              <w:t xml:space="preserve">Lidar + </w:t>
            </w:r>
            <w:r>
              <w:rPr>
                <w:b/>
              </w:rPr>
              <w:t>Radar</w:t>
            </w:r>
          </w:p>
        </w:tc>
      </w:tr>
      <w:tr w:rsidR="00551323" w:rsidTr="00CF054D">
        <w:tc>
          <w:tcPr>
            <w:tcW w:w="1129" w:type="dxa"/>
          </w:tcPr>
          <w:p w:rsidR="00551323" w:rsidRDefault="00551323" w:rsidP="00CF054D">
            <w:proofErr w:type="spellStart"/>
            <w:r>
              <w:t>Px</w:t>
            </w:r>
            <w:proofErr w:type="spellEnd"/>
          </w:p>
        </w:tc>
        <w:tc>
          <w:tcPr>
            <w:tcW w:w="2629" w:type="dxa"/>
          </w:tcPr>
          <w:p w:rsidR="00551323" w:rsidRDefault="00E32C31" w:rsidP="00CF054D">
            <w:r>
              <w:t>0.102</w:t>
            </w:r>
          </w:p>
        </w:tc>
        <w:tc>
          <w:tcPr>
            <w:tcW w:w="2629" w:type="dxa"/>
          </w:tcPr>
          <w:p w:rsidR="00551323" w:rsidRDefault="00E32C31" w:rsidP="00CF054D">
            <w:r>
              <w:t>0.164</w:t>
            </w:r>
          </w:p>
        </w:tc>
        <w:tc>
          <w:tcPr>
            <w:tcW w:w="2629" w:type="dxa"/>
          </w:tcPr>
          <w:p w:rsidR="00551323" w:rsidRDefault="00551323" w:rsidP="00CF054D">
            <w:r>
              <w:t>0.068</w:t>
            </w:r>
          </w:p>
        </w:tc>
      </w:tr>
      <w:tr w:rsidR="00551323" w:rsidTr="00CF054D">
        <w:tc>
          <w:tcPr>
            <w:tcW w:w="1129" w:type="dxa"/>
          </w:tcPr>
          <w:p w:rsidR="00551323" w:rsidRDefault="00551323" w:rsidP="00CF054D">
            <w:proofErr w:type="spellStart"/>
            <w:r>
              <w:t>Py</w:t>
            </w:r>
            <w:proofErr w:type="spellEnd"/>
          </w:p>
        </w:tc>
        <w:tc>
          <w:tcPr>
            <w:tcW w:w="2629" w:type="dxa"/>
          </w:tcPr>
          <w:p w:rsidR="00551323" w:rsidRDefault="00E32C31" w:rsidP="00CF054D">
            <w:r>
              <w:t>0.097</w:t>
            </w:r>
          </w:p>
        </w:tc>
        <w:tc>
          <w:tcPr>
            <w:tcW w:w="2629" w:type="dxa"/>
          </w:tcPr>
          <w:p w:rsidR="00551323" w:rsidRDefault="00E32C31" w:rsidP="00CF054D">
            <w:r>
              <w:t>0.178</w:t>
            </w:r>
          </w:p>
        </w:tc>
        <w:tc>
          <w:tcPr>
            <w:tcW w:w="2629" w:type="dxa"/>
          </w:tcPr>
          <w:p w:rsidR="00551323" w:rsidRDefault="00551323" w:rsidP="00CF054D">
            <w:r>
              <w:t>0.083</w:t>
            </w:r>
          </w:p>
        </w:tc>
      </w:tr>
      <w:tr w:rsidR="00551323" w:rsidTr="00CF054D">
        <w:tc>
          <w:tcPr>
            <w:tcW w:w="1129" w:type="dxa"/>
          </w:tcPr>
          <w:p w:rsidR="00551323" w:rsidRDefault="00551323" w:rsidP="00CF054D">
            <w:proofErr w:type="spellStart"/>
            <w:r>
              <w:t>Vx</w:t>
            </w:r>
            <w:proofErr w:type="spellEnd"/>
          </w:p>
        </w:tc>
        <w:tc>
          <w:tcPr>
            <w:tcW w:w="2629" w:type="dxa"/>
          </w:tcPr>
          <w:p w:rsidR="00551323" w:rsidRDefault="00E32C31" w:rsidP="00CF054D">
            <w:r>
              <w:t>0.605</w:t>
            </w:r>
          </w:p>
        </w:tc>
        <w:tc>
          <w:tcPr>
            <w:tcW w:w="2629" w:type="dxa"/>
          </w:tcPr>
          <w:p w:rsidR="00551323" w:rsidRDefault="00E32C31" w:rsidP="00CF054D">
            <w:r>
              <w:t>0.301</w:t>
            </w:r>
          </w:p>
        </w:tc>
        <w:tc>
          <w:tcPr>
            <w:tcW w:w="2629" w:type="dxa"/>
          </w:tcPr>
          <w:p w:rsidR="00551323" w:rsidRDefault="00551323" w:rsidP="00CF054D">
            <w:r>
              <w:t>0.280</w:t>
            </w:r>
          </w:p>
        </w:tc>
      </w:tr>
      <w:tr w:rsidR="00551323" w:rsidTr="00CF054D">
        <w:tc>
          <w:tcPr>
            <w:tcW w:w="1129" w:type="dxa"/>
          </w:tcPr>
          <w:p w:rsidR="00551323" w:rsidRDefault="00551323" w:rsidP="00CF054D">
            <w:proofErr w:type="spellStart"/>
            <w:r>
              <w:t>Vy</w:t>
            </w:r>
            <w:proofErr w:type="spellEnd"/>
          </w:p>
        </w:tc>
        <w:tc>
          <w:tcPr>
            <w:tcW w:w="2629" w:type="dxa"/>
          </w:tcPr>
          <w:p w:rsidR="00551323" w:rsidRDefault="00E32C31" w:rsidP="00CF054D">
            <w:r>
              <w:t>0.249</w:t>
            </w:r>
          </w:p>
        </w:tc>
        <w:tc>
          <w:tcPr>
            <w:tcW w:w="2629" w:type="dxa"/>
          </w:tcPr>
          <w:p w:rsidR="00551323" w:rsidRDefault="00E32C31" w:rsidP="00CF054D">
            <w:r>
              <w:t>0.317</w:t>
            </w:r>
          </w:p>
        </w:tc>
        <w:tc>
          <w:tcPr>
            <w:tcW w:w="2629" w:type="dxa"/>
          </w:tcPr>
          <w:p w:rsidR="00551323" w:rsidRDefault="00551323" w:rsidP="00CF054D">
            <w:r>
              <w:t>0.216</w:t>
            </w:r>
          </w:p>
        </w:tc>
      </w:tr>
    </w:tbl>
    <w:p w:rsidR="00551323" w:rsidRDefault="00551323" w:rsidP="00551323"/>
    <w:p w:rsidR="00E32C31" w:rsidRDefault="00E32C31" w:rsidP="00551323">
      <w:r>
        <w:t xml:space="preserve">It is clear that the combination of sensors provides a significantly more accurate set of predictions than either sensor type alone.  </w:t>
      </w:r>
    </w:p>
    <w:p w:rsidR="00E32C31" w:rsidRDefault="00E32C31" w:rsidP="00551323">
      <w:r>
        <w:t>(A further project to compare the accuracy of this type of sensor combination with a Tesla-style video-only object detection system would be highly interesting.)</w:t>
      </w:r>
    </w:p>
    <w:p w:rsidR="00E32C31" w:rsidRDefault="00E32C31" w:rsidP="00551323"/>
    <w:p w:rsidR="00E903B5" w:rsidRDefault="00E903B5" w:rsidP="004A2561"/>
    <w:sectPr w:rsidR="00E903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B32" w:rsidRDefault="00DD2B32" w:rsidP="003B3DE3">
      <w:pPr>
        <w:spacing w:after="0" w:line="240" w:lineRule="auto"/>
      </w:pPr>
      <w:r>
        <w:separator/>
      </w:r>
    </w:p>
  </w:endnote>
  <w:endnote w:type="continuationSeparator" w:id="0">
    <w:p w:rsidR="00DD2B32" w:rsidRDefault="00DD2B32" w:rsidP="003B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119866"/>
      <w:docPartObj>
        <w:docPartGallery w:val="Page Numbers (Bottom of Page)"/>
        <w:docPartUnique/>
      </w:docPartObj>
    </w:sdtPr>
    <w:sdtContent>
      <w:sdt>
        <w:sdtPr>
          <w:id w:val="1728636285"/>
          <w:docPartObj>
            <w:docPartGallery w:val="Page Numbers (Top of Page)"/>
            <w:docPartUnique/>
          </w:docPartObj>
        </w:sdtPr>
        <w:sdtContent>
          <w:p w:rsidR="003B3DE3" w:rsidRDefault="003B3DE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A427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4278">
              <w:rPr>
                <w:b/>
                <w:bCs/>
                <w:noProof/>
              </w:rPr>
              <w:t>4</w:t>
            </w:r>
            <w:r>
              <w:rPr>
                <w:b/>
                <w:bCs/>
                <w:sz w:val="24"/>
                <w:szCs w:val="24"/>
              </w:rPr>
              <w:fldChar w:fldCharType="end"/>
            </w:r>
          </w:p>
        </w:sdtContent>
      </w:sdt>
    </w:sdtContent>
  </w:sdt>
  <w:p w:rsidR="003B3DE3" w:rsidRDefault="003B3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B32" w:rsidRDefault="00DD2B32" w:rsidP="003B3DE3">
      <w:pPr>
        <w:spacing w:after="0" w:line="240" w:lineRule="auto"/>
      </w:pPr>
      <w:r>
        <w:separator/>
      </w:r>
    </w:p>
  </w:footnote>
  <w:footnote w:type="continuationSeparator" w:id="0">
    <w:p w:rsidR="00DD2B32" w:rsidRDefault="00DD2B32" w:rsidP="003B3D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91"/>
    <w:rsid w:val="00134301"/>
    <w:rsid w:val="00215180"/>
    <w:rsid w:val="003B3DE3"/>
    <w:rsid w:val="0040173C"/>
    <w:rsid w:val="004A2561"/>
    <w:rsid w:val="00551323"/>
    <w:rsid w:val="00557270"/>
    <w:rsid w:val="00844691"/>
    <w:rsid w:val="00886CCD"/>
    <w:rsid w:val="008A4278"/>
    <w:rsid w:val="00C55AF9"/>
    <w:rsid w:val="00DB0A08"/>
    <w:rsid w:val="00DB664E"/>
    <w:rsid w:val="00DD2B32"/>
    <w:rsid w:val="00E32C31"/>
    <w:rsid w:val="00E90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C035E-2E74-42C5-8C76-E649664F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61"/>
    <w:pPr>
      <w:jc w:val="both"/>
    </w:pPr>
    <w:rPr>
      <w:rFonts w:ascii="Arial" w:hAnsi="Arial" w:cs="Arial"/>
    </w:rPr>
  </w:style>
  <w:style w:type="paragraph" w:styleId="Heading1">
    <w:name w:val="heading 1"/>
    <w:basedOn w:val="Normal"/>
    <w:next w:val="Normal"/>
    <w:link w:val="Heading1Char"/>
    <w:uiPriority w:val="9"/>
    <w:qFormat/>
    <w:rsid w:val="004A2561"/>
    <w:pPr>
      <w:keepNext/>
      <w:keepLines/>
      <w:spacing w:before="480" w:after="0"/>
      <w:jc w:val="center"/>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4A2561"/>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4A2561"/>
    <w:pPr>
      <w:keepNext/>
      <w:keepLines/>
      <w:spacing w:before="200" w:after="0"/>
      <w:outlineLvl w:val="2"/>
    </w:pPr>
    <w:rPr>
      <w:rFonts w:eastAsiaTheme="majorEastAsia"/>
      <w:b/>
      <w:bCs/>
      <w:color w:val="4F81BD" w:themeColor="accent1"/>
    </w:rPr>
  </w:style>
  <w:style w:type="paragraph" w:styleId="Heading4">
    <w:name w:val="heading 4"/>
    <w:basedOn w:val="Normal"/>
    <w:next w:val="Normal"/>
    <w:link w:val="Heading4Char"/>
    <w:uiPriority w:val="9"/>
    <w:unhideWhenUsed/>
    <w:qFormat/>
    <w:rsid w:val="004A2561"/>
    <w:pPr>
      <w:keepNext/>
      <w:keepLines/>
      <w:spacing w:before="200" w:after="0"/>
      <w:outlineLvl w:val="3"/>
    </w:pPr>
    <w:rPr>
      <w:rFonts w:eastAsiaTheme="majorEastAsia"/>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61"/>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
    <w:rsid w:val="004A2561"/>
    <w:rPr>
      <w:rFonts w:ascii="Arial" w:eastAsiaTheme="majorEastAsia" w:hAnsi="Arial" w:cs="Arial"/>
      <w:b/>
      <w:bCs/>
      <w:color w:val="4F81BD" w:themeColor="accent1"/>
      <w:sz w:val="26"/>
      <w:szCs w:val="26"/>
    </w:rPr>
  </w:style>
  <w:style w:type="character" w:customStyle="1" w:styleId="Heading3Char">
    <w:name w:val="Heading 3 Char"/>
    <w:basedOn w:val="DefaultParagraphFont"/>
    <w:link w:val="Heading3"/>
    <w:uiPriority w:val="9"/>
    <w:rsid w:val="004A2561"/>
    <w:rPr>
      <w:rFonts w:ascii="Arial" w:eastAsiaTheme="majorEastAsia" w:hAnsi="Arial" w:cs="Arial"/>
      <w:b/>
      <w:bCs/>
      <w:color w:val="4F81BD" w:themeColor="accent1"/>
    </w:rPr>
  </w:style>
  <w:style w:type="character" w:customStyle="1" w:styleId="Heading4Char">
    <w:name w:val="Heading 4 Char"/>
    <w:basedOn w:val="DefaultParagraphFont"/>
    <w:link w:val="Heading4"/>
    <w:uiPriority w:val="9"/>
    <w:rsid w:val="004A2561"/>
    <w:rPr>
      <w:rFonts w:ascii="Arial" w:eastAsiaTheme="majorEastAsia" w:hAnsi="Arial" w:cs="Arial"/>
      <w:b/>
      <w:bCs/>
      <w:i/>
      <w:iCs/>
      <w:color w:val="4F81BD" w:themeColor="accent1"/>
    </w:rPr>
  </w:style>
  <w:style w:type="paragraph" w:styleId="Caption">
    <w:name w:val="caption"/>
    <w:basedOn w:val="Normal"/>
    <w:next w:val="Normal"/>
    <w:uiPriority w:val="35"/>
    <w:unhideWhenUsed/>
    <w:qFormat/>
    <w:rsid w:val="00215180"/>
    <w:pPr>
      <w:spacing w:line="240" w:lineRule="auto"/>
    </w:pPr>
    <w:rPr>
      <w:i/>
      <w:iCs/>
      <w:color w:val="1F497D" w:themeColor="text2"/>
      <w:sz w:val="18"/>
      <w:szCs w:val="18"/>
    </w:rPr>
  </w:style>
  <w:style w:type="paragraph" w:styleId="Header">
    <w:name w:val="header"/>
    <w:basedOn w:val="Normal"/>
    <w:link w:val="HeaderChar"/>
    <w:uiPriority w:val="99"/>
    <w:unhideWhenUsed/>
    <w:rsid w:val="003B3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DE3"/>
    <w:rPr>
      <w:rFonts w:ascii="Arial" w:hAnsi="Arial" w:cs="Arial"/>
    </w:rPr>
  </w:style>
  <w:style w:type="paragraph" w:styleId="Footer">
    <w:name w:val="footer"/>
    <w:basedOn w:val="Normal"/>
    <w:link w:val="FooterChar"/>
    <w:uiPriority w:val="99"/>
    <w:unhideWhenUsed/>
    <w:rsid w:val="003B3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DE3"/>
    <w:rPr>
      <w:rFonts w:ascii="Arial" w:hAnsi="Arial" w:cs="Arial"/>
    </w:rPr>
  </w:style>
  <w:style w:type="table" w:styleId="TableGrid">
    <w:name w:val="Table Grid"/>
    <w:basedOn w:val="TableNormal"/>
    <w:uiPriority w:val="59"/>
    <w:rsid w:val="003B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m\Documents\Custom%20Office%20Templates\Basic%20template%20-%20Aria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Git\C++\Unscented-Kalman-Filter\data\Output%20Consistency%20Check%20-%20process%20noise%200.8%20and%20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C++\Unscented-Kalman-Filter\data\Output%20Consistency%20Check%20-%20process%20noise%200.8%20and%200.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Lidar NIS Consistency Check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NIS Laser</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'Lidar Consistency'!$B$2:$B$500</c:f>
              <c:numCache>
                <c:formatCode>0.00</c:formatCode>
                <c:ptCount val="250"/>
                <c:pt idx="0">
                  <c:v>0</c:v>
                </c:pt>
                <c:pt idx="1">
                  <c:v>9.9999904632568359E-2</c:v>
                </c:pt>
                <c:pt idx="2">
                  <c:v>0.20000004768371582</c:v>
                </c:pt>
                <c:pt idx="3">
                  <c:v>0.29999995231628418</c:v>
                </c:pt>
                <c:pt idx="4">
                  <c:v>0.40000009536743164</c:v>
                </c:pt>
                <c:pt idx="5">
                  <c:v>0.5</c:v>
                </c:pt>
                <c:pt idx="6">
                  <c:v>0.59999990463256836</c:v>
                </c:pt>
                <c:pt idx="7">
                  <c:v>0.70000004768371582</c:v>
                </c:pt>
                <c:pt idx="8">
                  <c:v>0.79999995231628418</c:v>
                </c:pt>
                <c:pt idx="9">
                  <c:v>0.90000009536743164</c:v>
                </c:pt>
                <c:pt idx="10">
                  <c:v>1</c:v>
                </c:pt>
                <c:pt idx="11">
                  <c:v>1.0999999046325684</c:v>
                </c:pt>
                <c:pt idx="12">
                  <c:v>1.2000000476837158</c:v>
                </c:pt>
                <c:pt idx="13">
                  <c:v>1.2999999523162842</c:v>
                </c:pt>
                <c:pt idx="14">
                  <c:v>1.4000000953674316</c:v>
                </c:pt>
                <c:pt idx="15">
                  <c:v>1.5</c:v>
                </c:pt>
                <c:pt idx="16">
                  <c:v>1.5999999046325684</c:v>
                </c:pt>
                <c:pt idx="17">
                  <c:v>1.7000000476837158</c:v>
                </c:pt>
                <c:pt idx="18">
                  <c:v>1.7999999523162842</c:v>
                </c:pt>
                <c:pt idx="19">
                  <c:v>1.9000000953674316</c:v>
                </c:pt>
                <c:pt idx="20">
                  <c:v>2</c:v>
                </c:pt>
                <c:pt idx="21">
                  <c:v>2.0999999046325684</c:v>
                </c:pt>
                <c:pt idx="22">
                  <c:v>2.2000000476837158</c:v>
                </c:pt>
                <c:pt idx="23">
                  <c:v>2.2999999523162842</c:v>
                </c:pt>
                <c:pt idx="24">
                  <c:v>2.4000000953674316</c:v>
                </c:pt>
                <c:pt idx="25">
                  <c:v>2.5</c:v>
                </c:pt>
                <c:pt idx="26">
                  <c:v>2.5999999046325684</c:v>
                </c:pt>
                <c:pt idx="27">
                  <c:v>2.7000000476837158</c:v>
                </c:pt>
                <c:pt idx="28">
                  <c:v>2.7999999523162842</c:v>
                </c:pt>
                <c:pt idx="29">
                  <c:v>2.9000000953674316</c:v>
                </c:pt>
                <c:pt idx="30">
                  <c:v>3</c:v>
                </c:pt>
                <c:pt idx="31">
                  <c:v>3.0999999046325684</c:v>
                </c:pt>
                <c:pt idx="32">
                  <c:v>3.2000000476837158</c:v>
                </c:pt>
                <c:pt idx="33">
                  <c:v>3.2999999523162842</c:v>
                </c:pt>
                <c:pt idx="34">
                  <c:v>3.4000000953674316</c:v>
                </c:pt>
                <c:pt idx="35">
                  <c:v>3.5</c:v>
                </c:pt>
                <c:pt idx="36">
                  <c:v>3.5999999046325684</c:v>
                </c:pt>
                <c:pt idx="37">
                  <c:v>3.7000000476837158</c:v>
                </c:pt>
                <c:pt idx="38">
                  <c:v>3.7999999523162842</c:v>
                </c:pt>
                <c:pt idx="39">
                  <c:v>3.9000000953674316</c:v>
                </c:pt>
                <c:pt idx="40">
                  <c:v>4</c:v>
                </c:pt>
                <c:pt idx="41">
                  <c:v>4.0999999046325684</c:v>
                </c:pt>
                <c:pt idx="42">
                  <c:v>4.2000000476837158</c:v>
                </c:pt>
                <c:pt idx="43">
                  <c:v>4.2999999523162842</c:v>
                </c:pt>
                <c:pt idx="44">
                  <c:v>4.4000000953674316</c:v>
                </c:pt>
                <c:pt idx="45">
                  <c:v>4.5</c:v>
                </c:pt>
                <c:pt idx="46">
                  <c:v>4.5999999046325684</c:v>
                </c:pt>
                <c:pt idx="47">
                  <c:v>4.7000000476837158</c:v>
                </c:pt>
                <c:pt idx="48">
                  <c:v>4.7999999523162842</c:v>
                </c:pt>
                <c:pt idx="49">
                  <c:v>4.9000000953674316</c:v>
                </c:pt>
                <c:pt idx="50">
                  <c:v>5</c:v>
                </c:pt>
                <c:pt idx="51">
                  <c:v>5.0999999046325684</c:v>
                </c:pt>
                <c:pt idx="52">
                  <c:v>5.2000000476837158</c:v>
                </c:pt>
                <c:pt idx="53">
                  <c:v>5.2999999523162842</c:v>
                </c:pt>
                <c:pt idx="54">
                  <c:v>5.4000000953674316</c:v>
                </c:pt>
                <c:pt idx="55">
                  <c:v>5.5</c:v>
                </c:pt>
                <c:pt idx="56">
                  <c:v>5.5999999046325684</c:v>
                </c:pt>
                <c:pt idx="57">
                  <c:v>5.7000000476837158</c:v>
                </c:pt>
                <c:pt idx="58">
                  <c:v>5.7999999523162842</c:v>
                </c:pt>
                <c:pt idx="59">
                  <c:v>5.9000000953674316</c:v>
                </c:pt>
                <c:pt idx="60">
                  <c:v>6</c:v>
                </c:pt>
                <c:pt idx="61">
                  <c:v>6.0999999046325684</c:v>
                </c:pt>
                <c:pt idx="62">
                  <c:v>6.2000000476837158</c:v>
                </c:pt>
                <c:pt idx="63">
                  <c:v>6.2999999523162842</c:v>
                </c:pt>
                <c:pt idx="64">
                  <c:v>6.4000000953674316</c:v>
                </c:pt>
                <c:pt idx="65">
                  <c:v>6.5</c:v>
                </c:pt>
                <c:pt idx="66">
                  <c:v>6.5999999046325684</c:v>
                </c:pt>
                <c:pt idx="67">
                  <c:v>6.7000000476837158</c:v>
                </c:pt>
                <c:pt idx="68">
                  <c:v>6.7999999523162842</c:v>
                </c:pt>
                <c:pt idx="69">
                  <c:v>6.9000000953674316</c:v>
                </c:pt>
                <c:pt idx="70">
                  <c:v>7</c:v>
                </c:pt>
                <c:pt idx="71">
                  <c:v>7.0999999046325684</c:v>
                </c:pt>
                <c:pt idx="72">
                  <c:v>7.2000000476837158</c:v>
                </c:pt>
                <c:pt idx="73">
                  <c:v>7.2999999523162842</c:v>
                </c:pt>
                <c:pt idx="74">
                  <c:v>7.4000000953674316</c:v>
                </c:pt>
                <c:pt idx="75">
                  <c:v>7.5</c:v>
                </c:pt>
                <c:pt idx="76">
                  <c:v>7.5999999046325684</c:v>
                </c:pt>
                <c:pt idx="77">
                  <c:v>7.7000000476837158</c:v>
                </c:pt>
                <c:pt idx="78">
                  <c:v>7.7999999523162842</c:v>
                </c:pt>
                <c:pt idx="79">
                  <c:v>7.9000000953674316</c:v>
                </c:pt>
                <c:pt idx="80">
                  <c:v>8</c:v>
                </c:pt>
                <c:pt idx="81">
                  <c:v>8.0999999046325684</c:v>
                </c:pt>
                <c:pt idx="82">
                  <c:v>8.2000000476837158</c:v>
                </c:pt>
                <c:pt idx="83">
                  <c:v>8.2999999523162842</c:v>
                </c:pt>
                <c:pt idx="84">
                  <c:v>8.4000000953674316</c:v>
                </c:pt>
                <c:pt idx="85">
                  <c:v>8.5</c:v>
                </c:pt>
                <c:pt idx="86">
                  <c:v>8.5999999046325684</c:v>
                </c:pt>
                <c:pt idx="87">
                  <c:v>8.7000000476837158</c:v>
                </c:pt>
                <c:pt idx="88">
                  <c:v>8.7999999523162842</c:v>
                </c:pt>
                <c:pt idx="89">
                  <c:v>8.9000000953674316</c:v>
                </c:pt>
                <c:pt idx="90">
                  <c:v>9</c:v>
                </c:pt>
                <c:pt idx="91">
                  <c:v>9.0999999046325684</c:v>
                </c:pt>
                <c:pt idx="92">
                  <c:v>9.2000000476837158</c:v>
                </c:pt>
                <c:pt idx="93">
                  <c:v>9.2999999523162842</c:v>
                </c:pt>
                <c:pt idx="94">
                  <c:v>9.4000000953674316</c:v>
                </c:pt>
                <c:pt idx="95">
                  <c:v>9.5</c:v>
                </c:pt>
                <c:pt idx="96">
                  <c:v>9.5999999046325684</c:v>
                </c:pt>
                <c:pt idx="97">
                  <c:v>9.7000000476837158</c:v>
                </c:pt>
                <c:pt idx="98">
                  <c:v>9.7999999523162842</c:v>
                </c:pt>
                <c:pt idx="99">
                  <c:v>9.9000000953674316</c:v>
                </c:pt>
                <c:pt idx="100">
                  <c:v>10</c:v>
                </c:pt>
                <c:pt idx="101">
                  <c:v>10.099999904632568</c:v>
                </c:pt>
                <c:pt idx="102">
                  <c:v>10.200000047683716</c:v>
                </c:pt>
                <c:pt idx="103">
                  <c:v>10.299999952316284</c:v>
                </c:pt>
                <c:pt idx="104">
                  <c:v>10.400000095367432</c:v>
                </c:pt>
                <c:pt idx="105">
                  <c:v>10.5</c:v>
                </c:pt>
                <c:pt idx="106">
                  <c:v>10.599999904632568</c:v>
                </c:pt>
                <c:pt idx="107">
                  <c:v>10.700000047683716</c:v>
                </c:pt>
                <c:pt idx="108">
                  <c:v>10.799999952316284</c:v>
                </c:pt>
                <c:pt idx="109">
                  <c:v>10.900000095367432</c:v>
                </c:pt>
                <c:pt idx="110">
                  <c:v>11</c:v>
                </c:pt>
                <c:pt idx="111">
                  <c:v>11.099999904632568</c:v>
                </c:pt>
                <c:pt idx="112">
                  <c:v>11.200000047683716</c:v>
                </c:pt>
                <c:pt idx="113">
                  <c:v>11.299999952316284</c:v>
                </c:pt>
                <c:pt idx="114">
                  <c:v>11.400000095367432</c:v>
                </c:pt>
                <c:pt idx="115">
                  <c:v>11.5</c:v>
                </c:pt>
                <c:pt idx="116">
                  <c:v>11.599999904632568</c:v>
                </c:pt>
                <c:pt idx="117">
                  <c:v>11.700000047683716</c:v>
                </c:pt>
                <c:pt idx="118">
                  <c:v>11.799999952316284</c:v>
                </c:pt>
                <c:pt idx="119">
                  <c:v>11.900000095367432</c:v>
                </c:pt>
                <c:pt idx="120">
                  <c:v>12</c:v>
                </c:pt>
                <c:pt idx="121">
                  <c:v>12.099999904632568</c:v>
                </c:pt>
                <c:pt idx="122">
                  <c:v>12.200000047683716</c:v>
                </c:pt>
                <c:pt idx="123">
                  <c:v>12.299999952316284</c:v>
                </c:pt>
                <c:pt idx="124">
                  <c:v>12.400000095367432</c:v>
                </c:pt>
                <c:pt idx="125">
                  <c:v>12.5</c:v>
                </c:pt>
                <c:pt idx="126">
                  <c:v>12.599999904632568</c:v>
                </c:pt>
                <c:pt idx="127">
                  <c:v>12.700000047683716</c:v>
                </c:pt>
                <c:pt idx="128">
                  <c:v>12.799999952316284</c:v>
                </c:pt>
                <c:pt idx="129">
                  <c:v>12.900000095367432</c:v>
                </c:pt>
                <c:pt idx="130">
                  <c:v>13</c:v>
                </c:pt>
                <c:pt idx="131">
                  <c:v>13.099999904632568</c:v>
                </c:pt>
                <c:pt idx="132">
                  <c:v>13.200000047683716</c:v>
                </c:pt>
                <c:pt idx="133">
                  <c:v>13.299999952316284</c:v>
                </c:pt>
                <c:pt idx="134">
                  <c:v>13.400000095367432</c:v>
                </c:pt>
                <c:pt idx="135">
                  <c:v>13.5</c:v>
                </c:pt>
                <c:pt idx="136">
                  <c:v>13.599999904632568</c:v>
                </c:pt>
                <c:pt idx="137">
                  <c:v>13.700000047683716</c:v>
                </c:pt>
                <c:pt idx="138">
                  <c:v>13.799999952316284</c:v>
                </c:pt>
                <c:pt idx="139">
                  <c:v>13.900000095367432</c:v>
                </c:pt>
                <c:pt idx="140">
                  <c:v>14</c:v>
                </c:pt>
                <c:pt idx="141">
                  <c:v>14.099999904632568</c:v>
                </c:pt>
                <c:pt idx="142">
                  <c:v>14.200000047683716</c:v>
                </c:pt>
                <c:pt idx="143">
                  <c:v>14.299999952316284</c:v>
                </c:pt>
                <c:pt idx="144">
                  <c:v>14.400000095367432</c:v>
                </c:pt>
                <c:pt idx="145">
                  <c:v>14.5</c:v>
                </c:pt>
                <c:pt idx="146">
                  <c:v>14.599999904632568</c:v>
                </c:pt>
                <c:pt idx="147">
                  <c:v>14.700000047683716</c:v>
                </c:pt>
                <c:pt idx="148">
                  <c:v>14.799999952316284</c:v>
                </c:pt>
                <c:pt idx="149">
                  <c:v>14.900000095367432</c:v>
                </c:pt>
                <c:pt idx="150">
                  <c:v>15</c:v>
                </c:pt>
                <c:pt idx="151">
                  <c:v>15.099999904632568</c:v>
                </c:pt>
                <c:pt idx="152">
                  <c:v>15.200000047683716</c:v>
                </c:pt>
                <c:pt idx="153">
                  <c:v>15.299999952316284</c:v>
                </c:pt>
                <c:pt idx="154">
                  <c:v>15.400000095367432</c:v>
                </c:pt>
                <c:pt idx="155">
                  <c:v>15.5</c:v>
                </c:pt>
                <c:pt idx="156">
                  <c:v>15.599999904632568</c:v>
                </c:pt>
                <c:pt idx="157">
                  <c:v>15.700000047683716</c:v>
                </c:pt>
                <c:pt idx="158">
                  <c:v>15.799999952316284</c:v>
                </c:pt>
                <c:pt idx="159">
                  <c:v>15.900000095367432</c:v>
                </c:pt>
                <c:pt idx="160">
                  <c:v>16</c:v>
                </c:pt>
                <c:pt idx="161">
                  <c:v>16.099999904632568</c:v>
                </c:pt>
                <c:pt idx="162">
                  <c:v>16.200000047683716</c:v>
                </c:pt>
                <c:pt idx="163">
                  <c:v>16.299999952316284</c:v>
                </c:pt>
                <c:pt idx="164">
                  <c:v>16.400000095367432</c:v>
                </c:pt>
                <c:pt idx="165">
                  <c:v>16.5</c:v>
                </c:pt>
                <c:pt idx="166">
                  <c:v>16.599999904632568</c:v>
                </c:pt>
                <c:pt idx="167">
                  <c:v>16.700000047683716</c:v>
                </c:pt>
                <c:pt idx="168">
                  <c:v>16.799999952316284</c:v>
                </c:pt>
                <c:pt idx="169">
                  <c:v>16.900000095367432</c:v>
                </c:pt>
                <c:pt idx="170">
                  <c:v>17</c:v>
                </c:pt>
                <c:pt idx="171">
                  <c:v>17.099999904632568</c:v>
                </c:pt>
                <c:pt idx="172">
                  <c:v>17.200000047683716</c:v>
                </c:pt>
                <c:pt idx="173">
                  <c:v>17.299999952316284</c:v>
                </c:pt>
                <c:pt idx="174">
                  <c:v>17.400000095367432</c:v>
                </c:pt>
                <c:pt idx="175">
                  <c:v>17.5</c:v>
                </c:pt>
                <c:pt idx="176">
                  <c:v>17.599999904632568</c:v>
                </c:pt>
                <c:pt idx="177">
                  <c:v>17.700000047683716</c:v>
                </c:pt>
                <c:pt idx="178">
                  <c:v>17.799999952316284</c:v>
                </c:pt>
                <c:pt idx="179">
                  <c:v>17.900000095367432</c:v>
                </c:pt>
                <c:pt idx="180">
                  <c:v>18</c:v>
                </c:pt>
                <c:pt idx="181">
                  <c:v>18.099999904632568</c:v>
                </c:pt>
                <c:pt idx="182">
                  <c:v>18.200000047683716</c:v>
                </c:pt>
                <c:pt idx="183">
                  <c:v>18.299999952316284</c:v>
                </c:pt>
                <c:pt idx="184">
                  <c:v>18.400000095367432</c:v>
                </c:pt>
                <c:pt idx="185">
                  <c:v>18.5</c:v>
                </c:pt>
                <c:pt idx="186">
                  <c:v>18.599999904632568</c:v>
                </c:pt>
                <c:pt idx="187">
                  <c:v>18.700000047683716</c:v>
                </c:pt>
                <c:pt idx="188">
                  <c:v>18.799999952316284</c:v>
                </c:pt>
                <c:pt idx="189">
                  <c:v>18.900000095367432</c:v>
                </c:pt>
                <c:pt idx="190">
                  <c:v>19</c:v>
                </c:pt>
                <c:pt idx="191">
                  <c:v>19.099999904632568</c:v>
                </c:pt>
                <c:pt idx="192">
                  <c:v>19.200000047683716</c:v>
                </c:pt>
                <c:pt idx="193">
                  <c:v>19.299999952316284</c:v>
                </c:pt>
                <c:pt idx="194">
                  <c:v>19.400000095367432</c:v>
                </c:pt>
                <c:pt idx="195">
                  <c:v>19.5</c:v>
                </c:pt>
                <c:pt idx="196">
                  <c:v>19.599999904632568</c:v>
                </c:pt>
                <c:pt idx="197">
                  <c:v>19.700000047683716</c:v>
                </c:pt>
                <c:pt idx="198">
                  <c:v>19.799999952316284</c:v>
                </c:pt>
                <c:pt idx="199">
                  <c:v>19.900000095367432</c:v>
                </c:pt>
                <c:pt idx="200">
                  <c:v>20</c:v>
                </c:pt>
                <c:pt idx="201">
                  <c:v>20.099999904632568</c:v>
                </c:pt>
                <c:pt idx="202">
                  <c:v>20.200000047683716</c:v>
                </c:pt>
                <c:pt idx="203">
                  <c:v>20.299999952316284</c:v>
                </c:pt>
                <c:pt idx="204">
                  <c:v>20.400000095367432</c:v>
                </c:pt>
                <c:pt idx="205">
                  <c:v>20.5</c:v>
                </c:pt>
                <c:pt idx="206">
                  <c:v>20.599999904632568</c:v>
                </c:pt>
                <c:pt idx="207">
                  <c:v>20.700000047683716</c:v>
                </c:pt>
                <c:pt idx="208">
                  <c:v>20.799999952316284</c:v>
                </c:pt>
                <c:pt idx="209">
                  <c:v>20.900000095367432</c:v>
                </c:pt>
                <c:pt idx="210">
                  <c:v>21</c:v>
                </c:pt>
                <c:pt idx="211">
                  <c:v>21.099999904632568</c:v>
                </c:pt>
                <c:pt idx="212">
                  <c:v>21.200000047683716</c:v>
                </c:pt>
                <c:pt idx="213">
                  <c:v>21.299999952316284</c:v>
                </c:pt>
                <c:pt idx="214">
                  <c:v>21.400000095367432</c:v>
                </c:pt>
                <c:pt idx="215">
                  <c:v>21.5</c:v>
                </c:pt>
                <c:pt idx="216">
                  <c:v>21.599999904632568</c:v>
                </c:pt>
                <c:pt idx="217">
                  <c:v>21.700000047683716</c:v>
                </c:pt>
                <c:pt idx="218">
                  <c:v>21.799999952316284</c:v>
                </c:pt>
                <c:pt idx="219">
                  <c:v>21.900000095367432</c:v>
                </c:pt>
                <c:pt idx="220">
                  <c:v>22</c:v>
                </c:pt>
                <c:pt idx="221">
                  <c:v>22.099999904632568</c:v>
                </c:pt>
                <c:pt idx="222">
                  <c:v>22.200000047683716</c:v>
                </c:pt>
                <c:pt idx="223">
                  <c:v>22.299999952316284</c:v>
                </c:pt>
                <c:pt idx="224">
                  <c:v>22.400000095367432</c:v>
                </c:pt>
                <c:pt idx="225">
                  <c:v>22.5</c:v>
                </c:pt>
                <c:pt idx="226">
                  <c:v>22.599999904632568</c:v>
                </c:pt>
                <c:pt idx="227">
                  <c:v>22.700000047683716</c:v>
                </c:pt>
                <c:pt idx="228">
                  <c:v>22.799999952316284</c:v>
                </c:pt>
                <c:pt idx="229">
                  <c:v>22.900000095367432</c:v>
                </c:pt>
                <c:pt idx="230">
                  <c:v>23</c:v>
                </c:pt>
                <c:pt idx="231">
                  <c:v>23.099999904632568</c:v>
                </c:pt>
                <c:pt idx="232">
                  <c:v>23.200000047683716</c:v>
                </c:pt>
                <c:pt idx="233">
                  <c:v>23.299999952316284</c:v>
                </c:pt>
                <c:pt idx="234">
                  <c:v>23.400000095367432</c:v>
                </c:pt>
                <c:pt idx="235">
                  <c:v>23.5</c:v>
                </c:pt>
                <c:pt idx="236">
                  <c:v>23.599999904632568</c:v>
                </c:pt>
                <c:pt idx="237">
                  <c:v>23.700000047683716</c:v>
                </c:pt>
                <c:pt idx="238">
                  <c:v>23.799999952316284</c:v>
                </c:pt>
                <c:pt idx="239">
                  <c:v>23.900000095367432</c:v>
                </c:pt>
                <c:pt idx="240">
                  <c:v>24</c:v>
                </c:pt>
                <c:pt idx="241">
                  <c:v>24.099999904632568</c:v>
                </c:pt>
                <c:pt idx="242">
                  <c:v>24.200000047683716</c:v>
                </c:pt>
                <c:pt idx="243">
                  <c:v>24.299999952316284</c:v>
                </c:pt>
                <c:pt idx="244">
                  <c:v>24.400000095367432</c:v>
                </c:pt>
                <c:pt idx="245">
                  <c:v>24.5</c:v>
                </c:pt>
                <c:pt idx="246">
                  <c:v>24.599999904632568</c:v>
                </c:pt>
                <c:pt idx="247">
                  <c:v>24.700000047683716</c:v>
                </c:pt>
                <c:pt idx="248">
                  <c:v>24.799999952316284</c:v>
                </c:pt>
                <c:pt idx="249">
                  <c:v>24.900000095367432</c:v>
                </c:pt>
              </c:numCache>
            </c:numRef>
          </c:cat>
          <c:val>
            <c:numRef>
              <c:f>'Lidar Consistency'!$I$2:$I$500</c:f>
              <c:numCache>
                <c:formatCode>0.00000</c:formatCode>
                <c:ptCount val="250"/>
                <c:pt idx="1">
                  <c:v>0.55618500000000004</c:v>
                </c:pt>
                <c:pt idx="2">
                  <c:v>0.44378000000000001</c:v>
                </c:pt>
                <c:pt idx="3">
                  <c:v>0.28593499999999999</c:v>
                </c:pt>
                <c:pt idx="4">
                  <c:v>2.1159399999999998E-2</c:v>
                </c:pt>
                <c:pt idx="5">
                  <c:v>0.97558500000000004</c:v>
                </c:pt>
                <c:pt idx="6">
                  <c:v>2.4375599999999999</c:v>
                </c:pt>
                <c:pt idx="7">
                  <c:v>0.28303800000000001</c:v>
                </c:pt>
                <c:pt idx="8">
                  <c:v>12.223100000000001</c:v>
                </c:pt>
                <c:pt idx="9">
                  <c:v>2.6504400000000001</c:v>
                </c:pt>
                <c:pt idx="10">
                  <c:v>1.68387</c:v>
                </c:pt>
                <c:pt idx="11">
                  <c:v>3.81535</c:v>
                </c:pt>
                <c:pt idx="12">
                  <c:v>0.27942899999999998</c:v>
                </c:pt>
                <c:pt idx="13">
                  <c:v>3.0805899999999999</c:v>
                </c:pt>
                <c:pt idx="14">
                  <c:v>0.58076700000000003</c:v>
                </c:pt>
                <c:pt idx="15">
                  <c:v>0.48092600000000002</c:v>
                </c:pt>
                <c:pt idx="16">
                  <c:v>0.79808100000000004</c:v>
                </c:pt>
                <c:pt idx="17">
                  <c:v>0.70096000000000003</c:v>
                </c:pt>
                <c:pt idx="18">
                  <c:v>3.0757500000000002</c:v>
                </c:pt>
                <c:pt idx="19">
                  <c:v>1.17154</c:v>
                </c:pt>
                <c:pt idx="20">
                  <c:v>1.41475</c:v>
                </c:pt>
                <c:pt idx="21">
                  <c:v>1.92926</c:v>
                </c:pt>
                <c:pt idx="22">
                  <c:v>0.39923700000000001</c:v>
                </c:pt>
                <c:pt idx="23">
                  <c:v>0.76944800000000002</c:v>
                </c:pt>
                <c:pt idx="24">
                  <c:v>3.3094199999999998</c:v>
                </c:pt>
                <c:pt idx="25">
                  <c:v>2.4993799999999999</c:v>
                </c:pt>
                <c:pt idx="26">
                  <c:v>0.83013300000000001</c:v>
                </c:pt>
                <c:pt idx="27">
                  <c:v>0.55178000000000005</c:v>
                </c:pt>
                <c:pt idx="28">
                  <c:v>2.2711600000000001</c:v>
                </c:pt>
                <c:pt idx="29">
                  <c:v>1.11659</c:v>
                </c:pt>
                <c:pt idx="30">
                  <c:v>0.665794</c:v>
                </c:pt>
                <c:pt idx="31">
                  <c:v>0.245172</c:v>
                </c:pt>
                <c:pt idx="32">
                  <c:v>0.37822800000000001</c:v>
                </c:pt>
                <c:pt idx="33">
                  <c:v>0.46111999999999997</c:v>
                </c:pt>
                <c:pt idx="34">
                  <c:v>0.49846099999999999</c:v>
                </c:pt>
                <c:pt idx="35">
                  <c:v>0.24484700000000001</c:v>
                </c:pt>
                <c:pt idx="36">
                  <c:v>2.1044499999999999</c:v>
                </c:pt>
                <c:pt idx="37">
                  <c:v>0.74229400000000001</c:v>
                </c:pt>
                <c:pt idx="38">
                  <c:v>0.42449100000000001</c:v>
                </c:pt>
                <c:pt idx="39">
                  <c:v>2.5203199999999999</c:v>
                </c:pt>
                <c:pt idx="40">
                  <c:v>4.29129</c:v>
                </c:pt>
                <c:pt idx="41">
                  <c:v>0.93484599999999995</c:v>
                </c:pt>
                <c:pt idx="42">
                  <c:v>1.4686600000000001</c:v>
                </c:pt>
                <c:pt idx="43">
                  <c:v>4.3878700000000004</c:v>
                </c:pt>
                <c:pt idx="44">
                  <c:v>4.3298100000000002</c:v>
                </c:pt>
                <c:pt idx="45">
                  <c:v>2.8519299999999999</c:v>
                </c:pt>
                <c:pt idx="46">
                  <c:v>0.61555700000000002</c:v>
                </c:pt>
                <c:pt idx="47">
                  <c:v>0.730128</c:v>
                </c:pt>
                <c:pt idx="48">
                  <c:v>1.87757</c:v>
                </c:pt>
                <c:pt idx="49">
                  <c:v>4.0630900000000001E-3</c:v>
                </c:pt>
                <c:pt idx="50">
                  <c:v>4.7801099999999996</c:v>
                </c:pt>
                <c:pt idx="51">
                  <c:v>1.08125</c:v>
                </c:pt>
                <c:pt idx="52">
                  <c:v>1.8584099999999999</c:v>
                </c:pt>
                <c:pt idx="53">
                  <c:v>1.0709</c:v>
                </c:pt>
                <c:pt idx="54">
                  <c:v>1.28112</c:v>
                </c:pt>
                <c:pt idx="55">
                  <c:v>0.32855800000000002</c:v>
                </c:pt>
                <c:pt idx="56">
                  <c:v>1.19997</c:v>
                </c:pt>
                <c:pt idx="57">
                  <c:v>2.1771400000000001</c:v>
                </c:pt>
                <c:pt idx="58">
                  <c:v>3.74566</c:v>
                </c:pt>
                <c:pt idx="59">
                  <c:v>1.31602E-2</c:v>
                </c:pt>
                <c:pt idx="60">
                  <c:v>0.79132499999999995</c:v>
                </c:pt>
                <c:pt idx="61">
                  <c:v>9.5403399999999999E-2</c:v>
                </c:pt>
                <c:pt idx="62">
                  <c:v>1.7442200000000001</c:v>
                </c:pt>
                <c:pt idx="63">
                  <c:v>3.8170700000000002</c:v>
                </c:pt>
                <c:pt idx="64">
                  <c:v>0.90454999999999997</c:v>
                </c:pt>
                <c:pt idx="65">
                  <c:v>1.14272</c:v>
                </c:pt>
                <c:pt idx="66">
                  <c:v>0.44587399999999999</c:v>
                </c:pt>
                <c:pt idx="67">
                  <c:v>0.362568</c:v>
                </c:pt>
                <c:pt idx="68">
                  <c:v>2.71631</c:v>
                </c:pt>
                <c:pt idx="69">
                  <c:v>0.85158400000000001</c:v>
                </c:pt>
                <c:pt idx="70">
                  <c:v>0.77504799999999996</c:v>
                </c:pt>
                <c:pt idx="71">
                  <c:v>1.3779600000000001</c:v>
                </c:pt>
                <c:pt idx="72">
                  <c:v>1.82138</c:v>
                </c:pt>
                <c:pt idx="73">
                  <c:v>0.63657200000000003</c:v>
                </c:pt>
                <c:pt idx="74">
                  <c:v>0.75453300000000001</c:v>
                </c:pt>
                <c:pt idx="75">
                  <c:v>1.82436</c:v>
                </c:pt>
                <c:pt idx="76">
                  <c:v>0.16480500000000001</c:v>
                </c:pt>
                <c:pt idx="77">
                  <c:v>1.8486800000000001</c:v>
                </c:pt>
                <c:pt idx="78">
                  <c:v>0.165103</c:v>
                </c:pt>
                <c:pt idx="79">
                  <c:v>1.86416</c:v>
                </c:pt>
                <c:pt idx="80">
                  <c:v>0.67161099999999996</c:v>
                </c:pt>
                <c:pt idx="81">
                  <c:v>0.58155000000000001</c:v>
                </c:pt>
                <c:pt idx="82">
                  <c:v>3.4058600000000001</c:v>
                </c:pt>
                <c:pt idx="83">
                  <c:v>1.68642</c:v>
                </c:pt>
                <c:pt idx="84">
                  <c:v>1.1253299999999999</c:v>
                </c:pt>
                <c:pt idx="85">
                  <c:v>2.0851899999999999</c:v>
                </c:pt>
                <c:pt idx="86">
                  <c:v>2.7364299999999999</c:v>
                </c:pt>
                <c:pt idx="87">
                  <c:v>0.124735</c:v>
                </c:pt>
                <c:pt idx="88">
                  <c:v>3.5487000000000002</c:v>
                </c:pt>
                <c:pt idx="89">
                  <c:v>0.77021700000000004</c:v>
                </c:pt>
                <c:pt idx="90">
                  <c:v>0.37958500000000001</c:v>
                </c:pt>
                <c:pt idx="91">
                  <c:v>0.89649400000000001</c:v>
                </c:pt>
                <c:pt idx="92">
                  <c:v>1.2445900000000001</c:v>
                </c:pt>
                <c:pt idx="93">
                  <c:v>1.9076900000000001</c:v>
                </c:pt>
                <c:pt idx="94">
                  <c:v>0.71240199999999998</c:v>
                </c:pt>
                <c:pt idx="95">
                  <c:v>1.11405</c:v>
                </c:pt>
                <c:pt idx="96">
                  <c:v>2.1271</c:v>
                </c:pt>
                <c:pt idx="97">
                  <c:v>2.62046</c:v>
                </c:pt>
                <c:pt idx="98">
                  <c:v>1.16658</c:v>
                </c:pt>
                <c:pt idx="99">
                  <c:v>6.1173999999999999</c:v>
                </c:pt>
                <c:pt idx="100">
                  <c:v>8.3362199999999997E-2</c:v>
                </c:pt>
                <c:pt idx="101">
                  <c:v>0.51056800000000002</c:v>
                </c:pt>
                <c:pt idx="102">
                  <c:v>2.2744399999999998</c:v>
                </c:pt>
                <c:pt idx="103">
                  <c:v>1.7551600000000001</c:v>
                </c:pt>
                <c:pt idx="104">
                  <c:v>0.86095999999999995</c:v>
                </c:pt>
                <c:pt idx="105">
                  <c:v>2.5472000000000001</c:v>
                </c:pt>
                <c:pt idx="106">
                  <c:v>0.46101599999999998</c:v>
                </c:pt>
                <c:pt idx="107">
                  <c:v>0.93290600000000001</c:v>
                </c:pt>
                <c:pt idx="108">
                  <c:v>3.55667</c:v>
                </c:pt>
                <c:pt idx="109">
                  <c:v>1.5402199999999999</c:v>
                </c:pt>
                <c:pt idx="110">
                  <c:v>3.26153</c:v>
                </c:pt>
                <c:pt idx="111">
                  <c:v>0.36553099999999999</c:v>
                </c:pt>
                <c:pt idx="112">
                  <c:v>0.53142299999999998</c:v>
                </c:pt>
                <c:pt idx="113">
                  <c:v>4.1337299999999999</c:v>
                </c:pt>
                <c:pt idx="114">
                  <c:v>2.1992099999999999</c:v>
                </c:pt>
                <c:pt idx="115">
                  <c:v>0.91456899999999997</c:v>
                </c:pt>
                <c:pt idx="116">
                  <c:v>1.9278999999999999</c:v>
                </c:pt>
                <c:pt idx="117">
                  <c:v>0.80296999999999996</c:v>
                </c:pt>
                <c:pt idx="118">
                  <c:v>4.1414400000000002</c:v>
                </c:pt>
                <c:pt idx="119">
                  <c:v>0.16201399999999999</c:v>
                </c:pt>
                <c:pt idx="120">
                  <c:v>0.760517</c:v>
                </c:pt>
                <c:pt idx="121">
                  <c:v>0.69536399999999998</c:v>
                </c:pt>
                <c:pt idx="122">
                  <c:v>0.35837000000000002</c:v>
                </c:pt>
                <c:pt idx="123">
                  <c:v>2.5483500000000001</c:v>
                </c:pt>
                <c:pt idx="124">
                  <c:v>0.41673900000000003</c:v>
                </c:pt>
                <c:pt idx="125">
                  <c:v>1.63642</c:v>
                </c:pt>
                <c:pt idx="126">
                  <c:v>0.57549799999999995</c:v>
                </c:pt>
                <c:pt idx="127">
                  <c:v>2.1720600000000001</c:v>
                </c:pt>
                <c:pt idx="128">
                  <c:v>2.6698499999999998</c:v>
                </c:pt>
                <c:pt idx="129">
                  <c:v>0.62930900000000001</c:v>
                </c:pt>
                <c:pt idx="130">
                  <c:v>6.9210399999999998E-3</c:v>
                </c:pt>
                <c:pt idx="131">
                  <c:v>1.3151999999999999</c:v>
                </c:pt>
                <c:pt idx="132">
                  <c:v>0.69284299999999999</c:v>
                </c:pt>
                <c:pt idx="133">
                  <c:v>1.64917</c:v>
                </c:pt>
                <c:pt idx="134">
                  <c:v>4.7626600000000003</c:v>
                </c:pt>
                <c:pt idx="135">
                  <c:v>3.8901300000000001</c:v>
                </c:pt>
                <c:pt idx="136">
                  <c:v>1.4883299999999999</c:v>
                </c:pt>
                <c:pt idx="137">
                  <c:v>1.59975</c:v>
                </c:pt>
                <c:pt idx="138">
                  <c:v>2.8550300000000002</c:v>
                </c:pt>
                <c:pt idx="139">
                  <c:v>1.3563700000000001</c:v>
                </c:pt>
                <c:pt idx="140">
                  <c:v>1.1200699999999999</c:v>
                </c:pt>
                <c:pt idx="141">
                  <c:v>0.48135800000000001</c:v>
                </c:pt>
                <c:pt idx="142">
                  <c:v>0.499419</c:v>
                </c:pt>
                <c:pt idx="143">
                  <c:v>2.46387</c:v>
                </c:pt>
                <c:pt idx="144">
                  <c:v>1.31105</c:v>
                </c:pt>
                <c:pt idx="145">
                  <c:v>4.7653800000000004</c:v>
                </c:pt>
                <c:pt idx="146">
                  <c:v>0.54540200000000005</c:v>
                </c:pt>
                <c:pt idx="147">
                  <c:v>1.30233</c:v>
                </c:pt>
                <c:pt idx="148">
                  <c:v>0.26180900000000001</c:v>
                </c:pt>
                <c:pt idx="149">
                  <c:v>1.7782899999999999</c:v>
                </c:pt>
                <c:pt idx="150">
                  <c:v>0.151361</c:v>
                </c:pt>
                <c:pt idx="151">
                  <c:v>5.0539800000000001</c:v>
                </c:pt>
                <c:pt idx="152">
                  <c:v>0.46195199999999997</c:v>
                </c:pt>
                <c:pt idx="153">
                  <c:v>0.65791100000000002</c:v>
                </c:pt>
                <c:pt idx="154">
                  <c:v>3.59476</c:v>
                </c:pt>
                <c:pt idx="155">
                  <c:v>3.57979</c:v>
                </c:pt>
                <c:pt idx="156">
                  <c:v>3.1425999999999998</c:v>
                </c:pt>
                <c:pt idx="157">
                  <c:v>3.1298300000000001</c:v>
                </c:pt>
                <c:pt idx="158">
                  <c:v>0.75054699999999996</c:v>
                </c:pt>
                <c:pt idx="159">
                  <c:v>1.88944</c:v>
                </c:pt>
                <c:pt idx="160">
                  <c:v>3.9807199999999998</c:v>
                </c:pt>
                <c:pt idx="161">
                  <c:v>1.91395</c:v>
                </c:pt>
                <c:pt idx="162">
                  <c:v>0.90871199999999996</c:v>
                </c:pt>
                <c:pt idx="163">
                  <c:v>0.67402300000000004</c:v>
                </c:pt>
                <c:pt idx="164">
                  <c:v>1.95336</c:v>
                </c:pt>
                <c:pt idx="165">
                  <c:v>5.3159599999999996</c:v>
                </c:pt>
                <c:pt idx="166">
                  <c:v>2.1144099999999999</c:v>
                </c:pt>
                <c:pt idx="167">
                  <c:v>0.50922999999999996</c:v>
                </c:pt>
                <c:pt idx="168">
                  <c:v>1.3566</c:v>
                </c:pt>
                <c:pt idx="169">
                  <c:v>0.45792699999999997</c:v>
                </c:pt>
                <c:pt idx="170">
                  <c:v>0.19958400000000001</c:v>
                </c:pt>
                <c:pt idx="171">
                  <c:v>2.4476100000000001</c:v>
                </c:pt>
                <c:pt idx="172">
                  <c:v>0.22317300000000001</c:v>
                </c:pt>
                <c:pt idx="173">
                  <c:v>3.17449</c:v>
                </c:pt>
                <c:pt idx="174">
                  <c:v>1.40865</c:v>
                </c:pt>
                <c:pt idx="175">
                  <c:v>14.682600000000001</c:v>
                </c:pt>
                <c:pt idx="176">
                  <c:v>0.84829100000000002</c:v>
                </c:pt>
                <c:pt idx="177">
                  <c:v>1.56236</c:v>
                </c:pt>
                <c:pt idx="178">
                  <c:v>1.9840100000000001</c:v>
                </c:pt>
                <c:pt idx="179">
                  <c:v>0.29396899999999998</c:v>
                </c:pt>
                <c:pt idx="180">
                  <c:v>0.95291899999999996</c:v>
                </c:pt>
                <c:pt idx="181">
                  <c:v>5.6895899999999999</c:v>
                </c:pt>
                <c:pt idx="182">
                  <c:v>1.9320600000000001</c:v>
                </c:pt>
                <c:pt idx="183">
                  <c:v>0.85653199999999996</c:v>
                </c:pt>
                <c:pt idx="184">
                  <c:v>2.1136499999999998</c:v>
                </c:pt>
                <c:pt idx="185">
                  <c:v>3.5913300000000001</c:v>
                </c:pt>
                <c:pt idx="186">
                  <c:v>5.8955700000000002</c:v>
                </c:pt>
                <c:pt idx="187">
                  <c:v>2.2400099999999998</c:v>
                </c:pt>
                <c:pt idx="188">
                  <c:v>0.29766999999999999</c:v>
                </c:pt>
                <c:pt idx="189">
                  <c:v>0.49094700000000002</c:v>
                </c:pt>
                <c:pt idx="190">
                  <c:v>0.60600200000000004</c:v>
                </c:pt>
                <c:pt idx="191">
                  <c:v>0.63582099999999997</c:v>
                </c:pt>
                <c:pt idx="192">
                  <c:v>2.3117700000000001</c:v>
                </c:pt>
                <c:pt idx="193">
                  <c:v>5.2211100000000004</c:v>
                </c:pt>
                <c:pt idx="194">
                  <c:v>1.90448</c:v>
                </c:pt>
                <c:pt idx="195">
                  <c:v>5.1088800000000001</c:v>
                </c:pt>
                <c:pt idx="196">
                  <c:v>1.0006999999999999</c:v>
                </c:pt>
                <c:pt idx="197">
                  <c:v>1.54277</c:v>
                </c:pt>
                <c:pt idx="198">
                  <c:v>0.10999399999999999</c:v>
                </c:pt>
                <c:pt idx="199">
                  <c:v>0.31252999999999997</c:v>
                </c:pt>
                <c:pt idx="200">
                  <c:v>3.0340500000000001</c:v>
                </c:pt>
                <c:pt idx="201">
                  <c:v>1.58578</c:v>
                </c:pt>
                <c:pt idx="202">
                  <c:v>2.59443</c:v>
                </c:pt>
                <c:pt idx="203">
                  <c:v>0.18105299999999999</c:v>
                </c:pt>
                <c:pt idx="204">
                  <c:v>0.31265100000000001</c:v>
                </c:pt>
                <c:pt idx="205">
                  <c:v>0.75517400000000001</c:v>
                </c:pt>
                <c:pt idx="206">
                  <c:v>0.124565</c:v>
                </c:pt>
                <c:pt idx="207">
                  <c:v>1.6132599999999999</c:v>
                </c:pt>
                <c:pt idx="208">
                  <c:v>0.30124699999999999</c:v>
                </c:pt>
                <c:pt idx="209">
                  <c:v>3.3030200000000001</c:v>
                </c:pt>
                <c:pt idx="210">
                  <c:v>2.4599299999999999</c:v>
                </c:pt>
                <c:pt idx="211">
                  <c:v>0.27150800000000003</c:v>
                </c:pt>
                <c:pt idx="212">
                  <c:v>1.16368</c:v>
                </c:pt>
                <c:pt idx="213">
                  <c:v>1.64897</c:v>
                </c:pt>
                <c:pt idx="214">
                  <c:v>0.13720099999999999</c:v>
                </c:pt>
                <c:pt idx="215">
                  <c:v>8.3652299999999999E-2</c:v>
                </c:pt>
                <c:pt idx="216">
                  <c:v>4.5817899999999998</c:v>
                </c:pt>
                <c:pt idx="217">
                  <c:v>1.28538</c:v>
                </c:pt>
                <c:pt idx="218">
                  <c:v>0.15628700000000001</c:v>
                </c:pt>
                <c:pt idx="219">
                  <c:v>1.70086</c:v>
                </c:pt>
                <c:pt idx="220">
                  <c:v>5.0994900000000003E-2</c:v>
                </c:pt>
                <c:pt idx="221">
                  <c:v>4.9477399999999996</c:v>
                </c:pt>
                <c:pt idx="222">
                  <c:v>2.6894999999999998</c:v>
                </c:pt>
                <c:pt idx="223">
                  <c:v>1.5259</c:v>
                </c:pt>
                <c:pt idx="224">
                  <c:v>0.47287600000000002</c:v>
                </c:pt>
                <c:pt idx="225">
                  <c:v>0.79940599999999995</c:v>
                </c:pt>
                <c:pt idx="226">
                  <c:v>6.4173799999999996</c:v>
                </c:pt>
                <c:pt idx="227">
                  <c:v>0.86402599999999996</c:v>
                </c:pt>
                <c:pt idx="228">
                  <c:v>3.65482</c:v>
                </c:pt>
                <c:pt idx="229">
                  <c:v>1.39872</c:v>
                </c:pt>
                <c:pt idx="230">
                  <c:v>1.58039</c:v>
                </c:pt>
                <c:pt idx="231">
                  <c:v>1.19034</c:v>
                </c:pt>
                <c:pt idx="232">
                  <c:v>0.57098099999999996</c:v>
                </c:pt>
                <c:pt idx="233">
                  <c:v>1.67211</c:v>
                </c:pt>
                <c:pt idx="234">
                  <c:v>0.22245699999999999</c:v>
                </c:pt>
                <c:pt idx="235">
                  <c:v>2.3184399999999998</c:v>
                </c:pt>
                <c:pt idx="236">
                  <c:v>7.7576099999999997</c:v>
                </c:pt>
                <c:pt idx="237">
                  <c:v>0.61840799999999996</c:v>
                </c:pt>
                <c:pt idx="238">
                  <c:v>3.7434599999999998</c:v>
                </c:pt>
                <c:pt idx="239">
                  <c:v>2.04365</c:v>
                </c:pt>
                <c:pt idx="240">
                  <c:v>1.8845000000000001</c:v>
                </c:pt>
                <c:pt idx="241">
                  <c:v>0.79600800000000005</c:v>
                </c:pt>
                <c:pt idx="242">
                  <c:v>2.9571999999999998</c:v>
                </c:pt>
                <c:pt idx="243">
                  <c:v>0.91015599999999997</c:v>
                </c:pt>
                <c:pt idx="244">
                  <c:v>1.86843</c:v>
                </c:pt>
                <c:pt idx="245">
                  <c:v>0.583735</c:v>
                </c:pt>
                <c:pt idx="246">
                  <c:v>0.884517</c:v>
                </c:pt>
                <c:pt idx="247">
                  <c:v>5.8544999999999998</c:v>
                </c:pt>
                <c:pt idx="248">
                  <c:v>4.7751900000000003</c:v>
                </c:pt>
                <c:pt idx="249">
                  <c:v>0.56775799999999998</c:v>
                </c:pt>
              </c:numCache>
            </c:numRef>
          </c:val>
          <c:smooth val="0"/>
        </c:ser>
        <c:ser>
          <c:idx val="1"/>
          <c:order val="1"/>
          <c:tx>
            <c:v>Chi-Sq Target</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'Lidar Consistency'!$P$2:$P$500</c:f>
              <c:numCache>
                <c:formatCode>General</c:formatCode>
                <c:ptCount val="250"/>
                <c:pt idx="0">
                  <c:v>5.9909999999999997</c:v>
                </c:pt>
                <c:pt idx="1">
                  <c:v>5.9909999999999997</c:v>
                </c:pt>
                <c:pt idx="2">
                  <c:v>5.9909999999999997</c:v>
                </c:pt>
                <c:pt idx="3">
                  <c:v>5.9909999999999997</c:v>
                </c:pt>
                <c:pt idx="4">
                  <c:v>5.9909999999999997</c:v>
                </c:pt>
                <c:pt idx="5">
                  <c:v>5.9909999999999997</c:v>
                </c:pt>
                <c:pt idx="6">
                  <c:v>5.9909999999999997</c:v>
                </c:pt>
                <c:pt idx="7">
                  <c:v>5.9909999999999997</c:v>
                </c:pt>
                <c:pt idx="8">
                  <c:v>5.9909999999999997</c:v>
                </c:pt>
                <c:pt idx="9">
                  <c:v>5.9909999999999997</c:v>
                </c:pt>
                <c:pt idx="10">
                  <c:v>5.9909999999999997</c:v>
                </c:pt>
                <c:pt idx="11">
                  <c:v>5.9909999999999997</c:v>
                </c:pt>
                <c:pt idx="12">
                  <c:v>5.9909999999999997</c:v>
                </c:pt>
                <c:pt idx="13">
                  <c:v>5.9909999999999997</c:v>
                </c:pt>
                <c:pt idx="14">
                  <c:v>5.9909999999999997</c:v>
                </c:pt>
                <c:pt idx="15">
                  <c:v>5.9909999999999997</c:v>
                </c:pt>
                <c:pt idx="16">
                  <c:v>5.9909999999999997</c:v>
                </c:pt>
                <c:pt idx="17">
                  <c:v>5.9909999999999997</c:v>
                </c:pt>
                <c:pt idx="18">
                  <c:v>5.9909999999999997</c:v>
                </c:pt>
                <c:pt idx="19">
                  <c:v>5.9909999999999997</c:v>
                </c:pt>
                <c:pt idx="20">
                  <c:v>5.9909999999999997</c:v>
                </c:pt>
                <c:pt idx="21">
                  <c:v>5.9909999999999997</c:v>
                </c:pt>
                <c:pt idx="22">
                  <c:v>5.9909999999999997</c:v>
                </c:pt>
                <c:pt idx="23">
                  <c:v>5.9909999999999997</c:v>
                </c:pt>
                <c:pt idx="24">
                  <c:v>5.9909999999999997</c:v>
                </c:pt>
                <c:pt idx="25">
                  <c:v>5.9909999999999997</c:v>
                </c:pt>
                <c:pt idx="26">
                  <c:v>5.9909999999999997</c:v>
                </c:pt>
                <c:pt idx="27">
                  <c:v>5.9909999999999997</c:v>
                </c:pt>
                <c:pt idx="28">
                  <c:v>5.9909999999999997</c:v>
                </c:pt>
                <c:pt idx="29">
                  <c:v>5.9909999999999997</c:v>
                </c:pt>
                <c:pt idx="30">
                  <c:v>5.9909999999999997</c:v>
                </c:pt>
                <c:pt idx="31">
                  <c:v>5.9909999999999997</c:v>
                </c:pt>
                <c:pt idx="32">
                  <c:v>5.9909999999999997</c:v>
                </c:pt>
                <c:pt idx="33">
                  <c:v>5.9909999999999997</c:v>
                </c:pt>
                <c:pt idx="34">
                  <c:v>5.9909999999999997</c:v>
                </c:pt>
                <c:pt idx="35">
                  <c:v>5.9909999999999997</c:v>
                </c:pt>
                <c:pt idx="36">
                  <c:v>5.9909999999999997</c:v>
                </c:pt>
                <c:pt idx="37">
                  <c:v>5.9909999999999997</c:v>
                </c:pt>
                <c:pt idx="38">
                  <c:v>5.9909999999999997</c:v>
                </c:pt>
                <c:pt idx="39">
                  <c:v>5.9909999999999997</c:v>
                </c:pt>
                <c:pt idx="40">
                  <c:v>5.9909999999999997</c:v>
                </c:pt>
                <c:pt idx="41">
                  <c:v>5.9909999999999997</c:v>
                </c:pt>
                <c:pt idx="42">
                  <c:v>5.9909999999999997</c:v>
                </c:pt>
                <c:pt idx="43">
                  <c:v>5.9909999999999997</c:v>
                </c:pt>
                <c:pt idx="44">
                  <c:v>5.9909999999999997</c:v>
                </c:pt>
                <c:pt idx="45">
                  <c:v>5.9909999999999997</c:v>
                </c:pt>
                <c:pt idx="46">
                  <c:v>5.9909999999999997</c:v>
                </c:pt>
                <c:pt idx="47">
                  <c:v>5.9909999999999997</c:v>
                </c:pt>
                <c:pt idx="48">
                  <c:v>5.9909999999999997</c:v>
                </c:pt>
                <c:pt idx="49">
                  <c:v>5.9909999999999997</c:v>
                </c:pt>
                <c:pt idx="50">
                  <c:v>5.9909999999999997</c:v>
                </c:pt>
                <c:pt idx="51">
                  <c:v>5.9909999999999997</c:v>
                </c:pt>
                <c:pt idx="52">
                  <c:v>5.9909999999999997</c:v>
                </c:pt>
                <c:pt idx="53">
                  <c:v>5.9909999999999997</c:v>
                </c:pt>
                <c:pt idx="54">
                  <c:v>5.9909999999999997</c:v>
                </c:pt>
                <c:pt idx="55">
                  <c:v>5.9909999999999997</c:v>
                </c:pt>
                <c:pt idx="56">
                  <c:v>5.9909999999999997</c:v>
                </c:pt>
                <c:pt idx="57">
                  <c:v>5.9909999999999997</c:v>
                </c:pt>
                <c:pt idx="58">
                  <c:v>5.9909999999999997</c:v>
                </c:pt>
                <c:pt idx="59">
                  <c:v>5.9909999999999997</c:v>
                </c:pt>
                <c:pt idx="60">
                  <c:v>5.9909999999999997</c:v>
                </c:pt>
                <c:pt idx="61">
                  <c:v>5.9909999999999997</c:v>
                </c:pt>
                <c:pt idx="62">
                  <c:v>5.9909999999999997</c:v>
                </c:pt>
                <c:pt idx="63">
                  <c:v>5.9909999999999997</c:v>
                </c:pt>
                <c:pt idx="64">
                  <c:v>5.9909999999999997</c:v>
                </c:pt>
                <c:pt idx="65">
                  <c:v>5.9909999999999997</c:v>
                </c:pt>
                <c:pt idx="66">
                  <c:v>5.9909999999999997</c:v>
                </c:pt>
                <c:pt idx="67">
                  <c:v>5.9909999999999997</c:v>
                </c:pt>
                <c:pt idx="68">
                  <c:v>5.9909999999999997</c:v>
                </c:pt>
                <c:pt idx="69">
                  <c:v>5.9909999999999997</c:v>
                </c:pt>
                <c:pt idx="70">
                  <c:v>5.9909999999999997</c:v>
                </c:pt>
                <c:pt idx="71">
                  <c:v>5.9909999999999997</c:v>
                </c:pt>
                <c:pt idx="72">
                  <c:v>5.9909999999999997</c:v>
                </c:pt>
                <c:pt idx="73">
                  <c:v>5.9909999999999997</c:v>
                </c:pt>
                <c:pt idx="74">
                  <c:v>5.9909999999999997</c:v>
                </c:pt>
                <c:pt idx="75">
                  <c:v>5.9909999999999997</c:v>
                </c:pt>
                <c:pt idx="76">
                  <c:v>5.9909999999999997</c:v>
                </c:pt>
                <c:pt idx="77">
                  <c:v>5.9909999999999997</c:v>
                </c:pt>
                <c:pt idx="78">
                  <c:v>5.9909999999999997</c:v>
                </c:pt>
                <c:pt idx="79">
                  <c:v>5.9909999999999997</c:v>
                </c:pt>
                <c:pt idx="80">
                  <c:v>5.9909999999999997</c:v>
                </c:pt>
                <c:pt idx="81">
                  <c:v>5.9909999999999997</c:v>
                </c:pt>
                <c:pt idx="82">
                  <c:v>5.9909999999999997</c:v>
                </c:pt>
                <c:pt idx="83">
                  <c:v>5.9909999999999997</c:v>
                </c:pt>
                <c:pt idx="84">
                  <c:v>5.9909999999999997</c:v>
                </c:pt>
                <c:pt idx="85">
                  <c:v>5.9909999999999997</c:v>
                </c:pt>
                <c:pt idx="86">
                  <c:v>5.9909999999999997</c:v>
                </c:pt>
                <c:pt idx="87">
                  <c:v>5.9909999999999997</c:v>
                </c:pt>
                <c:pt idx="88">
                  <c:v>5.9909999999999997</c:v>
                </c:pt>
                <c:pt idx="89">
                  <c:v>5.9909999999999997</c:v>
                </c:pt>
                <c:pt idx="90">
                  <c:v>5.9909999999999997</c:v>
                </c:pt>
                <c:pt idx="91">
                  <c:v>5.9909999999999997</c:v>
                </c:pt>
                <c:pt idx="92">
                  <c:v>5.9909999999999997</c:v>
                </c:pt>
                <c:pt idx="93">
                  <c:v>5.9909999999999997</c:v>
                </c:pt>
                <c:pt idx="94">
                  <c:v>5.9909999999999997</c:v>
                </c:pt>
                <c:pt idx="95">
                  <c:v>5.9909999999999997</c:v>
                </c:pt>
                <c:pt idx="96">
                  <c:v>5.9909999999999997</c:v>
                </c:pt>
                <c:pt idx="97">
                  <c:v>5.9909999999999997</c:v>
                </c:pt>
                <c:pt idx="98">
                  <c:v>5.9909999999999997</c:v>
                </c:pt>
                <c:pt idx="99">
                  <c:v>5.9909999999999997</c:v>
                </c:pt>
                <c:pt idx="100">
                  <c:v>5.9909999999999997</c:v>
                </c:pt>
                <c:pt idx="101">
                  <c:v>5.9909999999999997</c:v>
                </c:pt>
                <c:pt idx="102">
                  <c:v>5.9909999999999997</c:v>
                </c:pt>
                <c:pt idx="103">
                  <c:v>5.9909999999999997</c:v>
                </c:pt>
                <c:pt idx="104">
                  <c:v>5.9909999999999997</c:v>
                </c:pt>
                <c:pt idx="105">
                  <c:v>5.9909999999999997</c:v>
                </c:pt>
                <c:pt idx="106">
                  <c:v>5.9909999999999997</c:v>
                </c:pt>
                <c:pt idx="107">
                  <c:v>5.9909999999999997</c:v>
                </c:pt>
                <c:pt idx="108">
                  <c:v>5.9909999999999997</c:v>
                </c:pt>
                <c:pt idx="109">
                  <c:v>5.9909999999999997</c:v>
                </c:pt>
                <c:pt idx="110">
                  <c:v>5.9909999999999997</c:v>
                </c:pt>
                <c:pt idx="111">
                  <c:v>5.9909999999999997</c:v>
                </c:pt>
                <c:pt idx="112">
                  <c:v>5.9909999999999997</c:v>
                </c:pt>
                <c:pt idx="113">
                  <c:v>5.9909999999999997</c:v>
                </c:pt>
                <c:pt idx="114">
                  <c:v>5.9909999999999997</c:v>
                </c:pt>
                <c:pt idx="115">
                  <c:v>5.9909999999999997</c:v>
                </c:pt>
                <c:pt idx="116">
                  <c:v>5.9909999999999997</c:v>
                </c:pt>
                <c:pt idx="117">
                  <c:v>5.9909999999999997</c:v>
                </c:pt>
                <c:pt idx="118">
                  <c:v>5.9909999999999997</c:v>
                </c:pt>
                <c:pt idx="119">
                  <c:v>5.9909999999999997</c:v>
                </c:pt>
                <c:pt idx="120">
                  <c:v>5.9909999999999997</c:v>
                </c:pt>
                <c:pt idx="121">
                  <c:v>5.9909999999999997</c:v>
                </c:pt>
                <c:pt idx="122">
                  <c:v>5.9909999999999997</c:v>
                </c:pt>
                <c:pt idx="123">
                  <c:v>5.9909999999999997</c:v>
                </c:pt>
                <c:pt idx="124">
                  <c:v>5.9909999999999997</c:v>
                </c:pt>
                <c:pt idx="125">
                  <c:v>5.9909999999999997</c:v>
                </c:pt>
                <c:pt idx="126">
                  <c:v>5.9909999999999997</c:v>
                </c:pt>
                <c:pt idx="127">
                  <c:v>5.9909999999999997</c:v>
                </c:pt>
                <c:pt idx="128">
                  <c:v>5.9909999999999997</c:v>
                </c:pt>
                <c:pt idx="129">
                  <c:v>5.9909999999999997</c:v>
                </c:pt>
                <c:pt idx="130">
                  <c:v>5.9909999999999997</c:v>
                </c:pt>
                <c:pt idx="131">
                  <c:v>5.9909999999999997</c:v>
                </c:pt>
                <c:pt idx="132">
                  <c:v>5.9909999999999997</c:v>
                </c:pt>
                <c:pt idx="133">
                  <c:v>5.9909999999999997</c:v>
                </c:pt>
                <c:pt idx="134">
                  <c:v>5.9909999999999997</c:v>
                </c:pt>
                <c:pt idx="135">
                  <c:v>5.9909999999999997</c:v>
                </c:pt>
                <c:pt idx="136">
                  <c:v>5.9909999999999997</c:v>
                </c:pt>
                <c:pt idx="137">
                  <c:v>5.9909999999999997</c:v>
                </c:pt>
                <c:pt idx="138">
                  <c:v>5.9909999999999997</c:v>
                </c:pt>
                <c:pt idx="139">
                  <c:v>5.9909999999999997</c:v>
                </c:pt>
                <c:pt idx="140">
                  <c:v>5.9909999999999997</c:v>
                </c:pt>
                <c:pt idx="141">
                  <c:v>5.9909999999999997</c:v>
                </c:pt>
                <c:pt idx="142">
                  <c:v>5.9909999999999997</c:v>
                </c:pt>
                <c:pt idx="143">
                  <c:v>5.9909999999999997</c:v>
                </c:pt>
                <c:pt idx="144">
                  <c:v>5.9909999999999997</c:v>
                </c:pt>
                <c:pt idx="145">
                  <c:v>5.9909999999999997</c:v>
                </c:pt>
                <c:pt idx="146">
                  <c:v>5.9909999999999997</c:v>
                </c:pt>
                <c:pt idx="147">
                  <c:v>5.9909999999999997</c:v>
                </c:pt>
                <c:pt idx="148">
                  <c:v>5.9909999999999997</c:v>
                </c:pt>
                <c:pt idx="149">
                  <c:v>5.9909999999999997</c:v>
                </c:pt>
                <c:pt idx="150">
                  <c:v>5.9909999999999997</c:v>
                </c:pt>
                <c:pt idx="151">
                  <c:v>5.9909999999999997</c:v>
                </c:pt>
                <c:pt idx="152">
                  <c:v>5.9909999999999997</c:v>
                </c:pt>
                <c:pt idx="153">
                  <c:v>5.9909999999999997</c:v>
                </c:pt>
                <c:pt idx="154">
                  <c:v>5.9909999999999997</c:v>
                </c:pt>
                <c:pt idx="155">
                  <c:v>5.9909999999999997</c:v>
                </c:pt>
                <c:pt idx="156">
                  <c:v>5.9909999999999997</c:v>
                </c:pt>
                <c:pt idx="157">
                  <c:v>5.9909999999999997</c:v>
                </c:pt>
                <c:pt idx="158">
                  <c:v>5.9909999999999997</c:v>
                </c:pt>
                <c:pt idx="159">
                  <c:v>5.9909999999999997</c:v>
                </c:pt>
                <c:pt idx="160">
                  <c:v>5.9909999999999997</c:v>
                </c:pt>
                <c:pt idx="161">
                  <c:v>5.9909999999999997</c:v>
                </c:pt>
                <c:pt idx="162">
                  <c:v>5.9909999999999997</c:v>
                </c:pt>
                <c:pt idx="163">
                  <c:v>5.9909999999999997</c:v>
                </c:pt>
                <c:pt idx="164">
                  <c:v>5.9909999999999997</c:v>
                </c:pt>
                <c:pt idx="165">
                  <c:v>5.9909999999999997</c:v>
                </c:pt>
                <c:pt idx="166">
                  <c:v>5.9909999999999997</c:v>
                </c:pt>
                <c:pt idx="167">
                  <c:v>5.9909999999999997</c:v>
                </c:pt>
                <c:pt idx="168">
                  <c:v>5.9909999999999997</c:v>
                </c:pt>
                <c:pt idx="169">
                  <c:v>5.9909999999999997</c:v>
                </c:pt>
                <c:pt idx="170">
                  <c:v>5.9909999999999997</c:v>
                </c:pt>
                <c:pt idx="171">
                  <c:v>5.9909999999999997</c:v>
                </c:pt>
                <c:pt idx="172">
                  <c:v>5.9909999999999997</c:v>
                </c:pt>
                <c:pt idx="173">
                  <c:v>5.9909999999999997</c:v>
                </c:pt>
                <c:pt idx="174">
                  <c:v>5.9909999999999997</c:v>
                </c:pt>
                <c:pt idx="175">
                  <c:v>5.9909999999999997</c:v>
                </c:pt>
                <c:pt idx="176">
                  <c:v>5.9909999999999997</c:v>
                </c:pt>
                <c:pt idx="177">
                  <c:v>5.9909999999999997</c:v>
                </c:pt>
                <c:pt idx="178">
                  <c:v>5.9909999999999997</c:v>
                </c:pt>
                <c:pt idx="179">
                  <c:v>5.9909999999999997</c:v>
                </c:pt>
                <c:pt idx="180">
                  <c:v>5.9909999999999997</c:v>
                </c:pt>
                <c:pt idx="181">
                  <c:v>5.9909999999999997</c:v>
                </c:pt>
                <c:pt idx="182">
                  <c:v>5.9909999999999997</c:v>
                </c:pt>
                <c:pt idx="183">
                  <c:v>5.9909999999999997</c:v>
                </c:pt>
                <c:pt idx="184">
                  <c:v>5.9909999999999997</c:v>
                </c:pt>
                <c:pt idx="185">
                  <c:v>5.9909999999999997</c:v>
                </c:pt>
                <c:pt idx="186">
                  <c:v>5.9909999999999997</c:v>
                </c:pt>
                <c:pt idx="187">
                  <c:v>5.9909999999999997</c:v>
                </c:pt>
                <c:pt idx="188">
                  <c:v>5.9909999999999997</c:v>
                </c:pt>
                <c:pt idx="189">
                  <c:v>5.9909999999999997</c:v>
                </c:pt>
                <c:pt idx="190">
                  <c:v>5.9909999999999997</c:v>
                </c:pt>
                <c:pt idx="191">
                  <c:v>5.9909999999999997</c:v>
                </c:pt>
                <c:pt idx="192">
                  <c:v>5.9909999999999997</c:v>
                </c:pt>
                <c:pt idx="193">
                  <c:v>5.9909999999999997</c:v>
                </c:pt>
                <c:pt idx="194">
                  <c:v>5.9909999999999997</c:v>
                </c:pt>
                <c:pt idx="195">
                  <c:v>5.9909999999999997</c:v>
                </c:pt>
                <c:pt idx="196">
                  <c:v>5.9909999999999997</c:v>
                </c:pt>
                <c:pt idx="197">
                  <c:v>5.9909999999999997</c:v>
                </c:pt>
                <c:pt idx="198">
                  <c:v>5.9909999999999997</c:v>
                </c:pt>
                <c:pt idx="199">
                  <c:v>5.9909999999999997</c:v>
                </c:pt>
                <c:pt idx="200">
                  <c:v>5.9909999999999997</c:v>
                </c:pt>
                <c:pt idx="201">
                  <c:v>5.9909999999999997</c:v>
                </c:pt>
                <c:pt idx="202">
                  <c:v>5.9909999999999997</c:v>
                </c:pt>
                <c:pt idx="203">
                  <c:v>5.9909999999999997</c:v>
                </c:pt>
                <c:pt idx="204">
                  <c:v>5.9909999999999997</c:v>
                </c:pt>
                <c:pt idx="205">
                  <c:v>5.9909999999999997</c:v>
                </c:pt>
                <c:pt idx="206">
                  <c:v>5.9909999999999997</c:v>
                </c:pt>
                <c:pt idx="207">
                  <c:v>5.9909999999999997</c:v>
                </c:pt>
                <c:pt idx="208">
                  <c:v>5.9909999999999997</c:v>
                </c:pt>
                <c:pt idx="209">
                  <c:v>5.9909999999999997</c:v>
                </c:pt>
                <c:pt idx="210">
                  <c:v>5.9909999999999997</c:v>
                </c:pt>
                <c:pt idx="211">
                  <c:v>5.9909999999999997</c:v>
                </c:pt>
                <c:pt idx="212">
                  <c:v>5.9909999999999997</c:v>
                </c:pt>
                <c:pt idx="213">
                  <c:v>5.9909999999999997</c:v>
                </c:pt>
                <c:pt idx="214">
                  <c:v>5.9909999999999997</c:v>
                </c:pt>
                <c:pt idx="215">
                  <c:v>5.9909999999999997</c:v>
                </c:pt>
                <c:pt idx="216">
                  <c:v>5.9909999999999997</c:v>
                </c:pt>
                <c:pt idx="217">
                  <c:v>5.9909999999999997</c:v>
                </c:pt>
                <c:pt idx="218">
                  <c:v>5.9909999999999997</c:v>
                </c:pt>
                <c:pt idx="219">
                  <c:v>5.9909999999999997</c:v>
                </c:pt>
                <c:pt idx="220">
                  <c:v>5.9909999999999997</c:v>
                </c:pt>
                <c:pt idx="221">
                  <c:v>5.9909999999999997</c:v>
                </c:pt>
                <c:pt idx="222">
                  <c:v>5.9909999999999997</c:v>
                </c:pt>
                <c:pt idx="223">
                  <c:v>5.9909999999999997</c:v>
                </c:pt>
                <c:pt idx="224">
                  <c:v>5.9909999999999997</c:v>
                </c:pt>
                <c:pt idx="225">
                  <c:v>5.9909999999999997</c:v>
                </c:pt>
                <c:pt idx="226">
                  <c:v>5.9909999999999997</c:v>
                </c:pt>
                <c:pt idx="227">
                  <c:v>5.9909999999999997</c:v>
                </c:pt>
                <c:pt idx="228">
                  <c:v>5.9909999999999997</c:v>
                </c:pt>
                <c:pt idx="229">
                  <c:v>5.9909999999999997</c:v>
                </c:pt>
                <c:pt idx="230">
                  <c:v>5.9909999999999997</c:v>
                </c:pt>
                <c:pt idx="231">
                  <c:v>5.9909999999999997</c:v>
                </c:pt>
                <c:pt idx="232">
                  <c:v>5.9909999999999997</c:v>
                </c:pt>
                <c:pt idx="233">
                  <c:v>5.9909999999999997</c:v>
                </c:pt>
                <c:pt idx="234">
                  <c:v>5.9909999999999997</c:v>
                </c:pt>
                <c:pt idx="235">
                  <c:v>5.9909999999999997</c:v>
                </c:pt>
                <c:pt idx="236">
                  <c:v>5.9909999999999997</c:v>
                </c:pt>
                <c:pt idx="237">
                  <c:v>5.9909999999999997</c:v>
                </c:pt>
                <c:pt idx="238">
                  <c:v>5.9909999999999997</c:v>
                </c:pt>
                <c:pt idx="239">
                  <c:v>5.9909999999999997</c:v>
                </c:pt>
                <c:pt idx="240">
                  <c:v>5.9909999999999997</c:v>
                </c:pt>
                <c:pt idx="241">
                  <c:v>5.9909999999999997</c:v>
                </c:pt>
                <c:pt idx="242">
                  <c:v>5.9909999999999997</c:v>
                </c:pt>
                <c:pt idx="243">
                  <c:v>5.9909999999999997</c:v>
                </c:pt>
                <c:pt idx="244">
                  <c:v>5.9909999999999997</c:v>
                </c:pt>
                <c:pt idx="245">
                  <c:v>5.9909999999999997</c:v>
                </c:pt>
                <c:pt idx="246">
                  <c:v>5.9909999999999997</c:v>
                </c:pt>
                <c:pt idx="247">
                  <c:v>5.9909999999999997</c:v>
                </c:pt>
                <c:pt idx="248">
                  <c:v>5.9909999999999997</c:v>
                </c:pt>
                <c:pt idx="249">
                  <c:v>5.9909999999999997</c:v>
                </c:pt>
              </c:numCache>
            </c:numRef>
          </c:val>
          <c:smooth val="0"/>
        </c:ser>
        <c:dLbls>
          <c:showLegendKey val="0"/>
          <c:showVal val="0"/>
          <c:showCatName val="0"/>
          <c:showSerName val="0"/>
          <c:showPercent val="0"/>
          <c:showBubbleSize val="0"/>
        </c:dLbls>
        <c:smooth val="0"/>
        <c:axId val="644696088"/>
        <c:axId val="644696872"/>
      </c:lineChart>
      <c:catAx>
        <c:axId val="6446960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Elapsed Time (s)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4696872"/>
        <c:crosses val="autoZero"/>
        <c:auto val="1"/>
        <c:lblAlgn val="ctr"/>
        <c:lblOffset val="100"/>
        <c:noMultiLvlLbl val="0"/>
      </c:catAx>
      <c:valAx>
        <c:axId val="644696872"/>
        <c:scaling>
          <c:orientation val="minMax"/>
          <c:max val="8"/>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Chi-Sq</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46960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Radar NIS Consistency Check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NIS Laser</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'Radar Consistency'!$B$2:$B$500</c:f>
              <c:numCache>
                <c:formatCode>0.00</c:formatCode>
                <c:ptCount val="249"/>
                <c:pt idx="0">
                  <c:v>4.999995231628418E-2</c:v>
                </c:pt>
                <c:pt idx="1">
                  <c:v>0.15000009536743164</c:v>
                </c:pt>
                <c:pt idx="2">
                  <c:v>0.25</c:v>
                </c:pt>
                <c:pt idx="3">
                  <c:v>0.34999990463256836</c:v>
                </c:pt>
                <c:pt idx="4">
                  <c:v>0.45000004768371582</c:v>
                </c:pt>
                <c:pt idx="5">
                  <c:v>0.54999995231628418</c:v>
                </c:pt>
                <c:pt idx="6">
                  <c:v>0.65000009536743164</c:v>
                </c:pt>
                <c:pt idx="7">
                  <c:v>0.75</c:v>
                </c:pt>
                <c:pt idx="8">
                  <c:v>0.84999990463256836</c:v>
                </c:pt>
                <c:pt idx="9">
                  <c:v>0.95000004768371582</c:v>
                </c:pt>
                <c:pt idx="10">
                  <c:v>1.0499999523162842</c:v>
                </c:pt>
                <c:pt idx="11">
                  <c:v>1.1500000953674316</c:v>
                </c:pt>
                <c:pt idx="12">
                  <c:v>1.25</c:v>
                </c:pt>
                <c:pt idx="13">
                  <c:v>1.3499999046325684</c:v>
                </c:pt>
                <c:pt idx="14">
                  <c:v>1.4500000476837158</c:v>
                </c:pt>
                <c:pt idx="15">
                  <c:v>1.5499999523162842</c:v>
                </c:pt>
                <c:pt idx="16">
                  <c:v>1.6500000953674316</c:v>
                </c:pt>
                <c:pt idx="17">
                  <c:v>1.75</c:v>
                </c:pt>
                <c:pt idx="18">
                  <c:v>1.8499999046325684</c:v>
                </c:pt>
                <c:pt idx="19">
                  <c:v>1.9500000476837158</c:v>
                </c:pt>
                <c:pt idx="20">
                  <c:v>2.0499999523162842</c:v>
                </c:pt>
                <c:pt idx="21">
                  <c:v>2.1500000953674316</c:v>
                </c:pt>
                <c:pt idx="22">
                  <c:v>2.25</c:v>
                </c:pt>
                <c:pt idx="23">
                  <c:v>2.3499999046325684</c:v>
                </c:pt>
                <c:pt idx="24">
                  <c:v>2.4500000476837158</c:v>
                </c:pt>
                <c:pt idx="25">
                  <c:v>2.5499999523162842</c:v>
                </c:pt>
                <c:pt idx="26">
                  <c:v>2.6500000953674316</c:v>
                </c:pt>
                <c:pt idx="27">
                  <c:v>2.75</c:v>
                </c:pt>
                <c:pt idx="28">
                  <c:v>2.8499999046325684</c:v>
                </c:pt>
                <c:pt idx="29">
                  <c:v>2.9500000476837158</c:v>
                </c:pt>
                <c:pt idx="30">
                  <c:v>3.0499999523162842</c:v>
                </c:pt>
                <c:pt idx="31">
                  <c:v>3.1500000953674316</c:v>
                </c:pt>
                <c:pt idx="32">
                  <c:v>3.25</c:v>
                </c:pt>
                <c:pt idx="33">
                  <c:v>3.3499999046325684</c:v>
                </c:pt>
                <c:pt idx="34">
                  <c:v>3.4500000476837158</c:v>
                </c:pt>
                <c:pt idx="35">
                  <c:v>3.5499999523162842</c:v>
                </c:pt>
                <c:pt idx="36">
                  <c:v>3.6500000953674316</c:v>
                </c:pt>
                <c:pt idx="37">
                  <c:v>3.75</c:v>
                </c:pt>
                <c:pt idx="38">
                  <c:v>3.8499999046325684</c:v>
                </c:pt>
                <c:pt idx="39">
                  <c:v>3.9500000476837158</c:v>
                </c:pt>
                <c:pt idx="40">
                  <c:v>4.0499999523162842</c:v>
                </c:pt>
                <c:pt idx="41">
                  <c:v>4.1500000953674316</c:v>
                </c:pt>
                <c:pt idx="42">
                  <c:v>4.25</c:v>
                </c:pt>
                <c:pt idx="43">
                  <c:v>4.3499999046325684</c:v>
                </c:pt>
                <c:pt idx="44">
                  <c:v>4.4500000476837158</c:v>
                </c:pt>
                <c:pt idx="45">
                  <c:v>4.5499999523162842</c:v>
                </c:pt>
                <c:pt idx="46">
                  <c:v>4.6500000953674316</c:v>
                </c:pt>
                <c:pt idx="47">
                  <c:v>4.75</c:v>
                </c:pt>
                <c:pt idx="48">
                  <c:v>4.8499999046325684</c:v>
                </c:pt>
                <c:pt idx="49">
                  <c:v>4.9500000476837158</c:v>
                </c:pt>
                <c:pt idx="50">
                  <c:v>5.0499999523162842</c:v>
                </c:pt>
                <c:pt idx="51">
                  <c:v>5.1500000953674316</c:v>
                </c:pt>
                <c:pt idx="52">
                  <c:v>5.25</c:v>
                </c:pt>
                <c:pt idx="53">
                  <c:v>5.3499999046325684</c:v>
                </c:pt>
                <c:pt idx="54">
                  <c:v>5.4500000476837158</c:v>
                </c:pt>
                <c:pt idx="55">
                  <c:v>5.5499999523162842</c:v>
                </c:pt>
                <c:pt idx="56">
                  <c:v>5.6500000953674316</c:v>
                </c:pt>
                <c:pt idx="57">
                  <c:v>5.75</c:v>
                </c:pt>
                <c:pt idx="58">
                  <c:v>5.8499999046325684</c:v>
                </c:pt>
                <c:pt idx="59">
                  <c:v>5.9500000476837158</c:v>
                </c:pt>
                <c:pt idx="60">
                  <c:v>6.0499999523162842</c:v>
                </c:pt>
                <c:pt idx="61">
                  <c:v>6.1500000953674316</c:v>
                </c:pt>
                <c:pt idx="62">
                  <c:v>6.25</c:v>
                </c:pt>
                <c:pt idx="63">
                  <c:v>6.3499999046325684</c:v>
                </c:pt>
                <c:pt idx="64">
                  <c:v>6.4500000476837158</c:v>
                </c:pt>
                <c:pt idx="65">
                  <c:v>6.5499999523162842</c:v>
                </c:pt>
                <c:pt idx="66">
                  <c:v>6.6500000953674316</c:v>
                </c:pt>
                <c:pt idx="67">
                  <c:v>6.75</c:v>
                </c:pt>
                <c:pt idx="68">
                  <c:v>6.8499999046325684</c:v>
                </c:pt>
                <c:pt idx="69">
                  <c:v>6.9500000476837158</c:v>
                </c:pt>
                <c:pt idx="70">
                  <c:v>7.0499999523162842</c:v>
                </c:pt>
                <c:pt idx="71">
                  <c:v>7.1500000953674316</c:v>
                </c:pt>
                <c:pt idx="72">
                  <c:v>7.25</c:v>
                </c:pt>
                <c:pt idx="73">
                  <c:v>7.3499999046325684</c:v>
                </c:pt>
                <c:pt idx="74">
                  <c:v>7.4500000476837158</c:v>
                </c:pt>
                <c:pt idx="75">
                  <c:v>7.5499999523162842</c:v>
                </c:pt>
                <c:pt idx="76">
                  <c:v>7.6500000953674316</c:v>
                </c:pt>
                <c:pt idx="77">
                  <c:v>7.75</c:v>
                </c:pt>
                <c:pt idx="78">
                  <c:v>7.8499999046325684</c:v>
                </c:pt>
                <c:pt idx="79">
                  <c:v>7.9500000476837158</c:v>
                </c:pt>
                <c:pt idx="80">
                  <c:v>8.0499999523162842</c:v>
                </c:pt>
                <c:pt idx="81">
                  <c:v>8.1500000953674316</c:v>
                </c:pt>
                <c:pt idx="82">
                  <c:v>8.25</c:v>
                </c:pt>
                <c:pt idx="83">
                  <c:v>8.3499999046325684</c:v>
                </c:pt>
                <c:pt idx="84">
                  <c:v>8.4500000476837158</c:v>
                </c:pt>
                <c:pt idx="85">
                  <c:v>8.5499999523162842</c:v>
                </c:pt>
                <c:pt idx="86">
                  <c:v>8.6500000953674316</c:v>
                </c:pt>
                <c:pt idx="87">
                  <c:v>8.75</c:v>
                </c:pt>
                <c:pt idx="88">
                  <c:v>8.8499999046325684</c:v>
                </c:pt>
                <c:pt idx="89">
                  <c:v>8.9500000476837158</c:v>
                </c:pt>
                <c:pt idx="90">
                  <c:v>9.0499999523162842</c:v>
                </c:pt>
                <c:pt idx="91">
                  <c:v>9.1500000953674316</c:v>
                </c:pt>
                <c:pt idx="92">
                  <c:v>9.25</c:v>
                </c:pt>
                <c:pt idx="93">
                  <c:v>9.3499999046325684</c:v>
                </c:pt>
                <c:pt idx="94">
                  <c:v>9.4500000476837158</c:v>
                </c:pt>
                <c:pt idx="95">
                  <c:v>9.5499999523162842</c:v>
                </c:pt>
                <c:pt idx="96">
                  <c:v>9.6500000953674316</c:v>
                </c:pt>
                <c:pt idx="97">
                  <c:v>9.75</c:v>
                </c:pt>
                <c:pt idx="98">
                  <c:v>9.8499999046325684</c:v>
                </c:pt>
                <c:pt idx="99">
                  <c:v>9.9500000476837158</c:v>
                </c:pt>
                <c:pt idx="100">
                  <c:v>10.049999952316284</c:v>
                </c:pt>
                <c:pt idx="101">
                  <c:v>10.150000095367432</c:v>
                </c:pt>
                <c:pt idx="102">
                  <c:v>10.25</c:v>
                </c:pt>
                <c:pt idx="103">
                  <c:v>10.349999904632568</c:v>
                </c:pt>
                <c:pt idx="104">
                  <c:v>10.450000047683716</c:v>
                </c:pt>
                <c:pt idx="105">
                  <c:v>10.549999952316284</c:v>
                </c:pt>
                <c:pt idx="106">
                  <c:v>10.650000095367432</c:v>
                </c:pt>
                <c:pt idx="107">
                  <c:v>10.75</c:v>
                </c:pt>
                <c:pt idx="108">
                  <c:v>10.849999904632568</c:v>
                </c:pt>
                <c:pt idx="109">
                  <c:v>10.950000047683716</c:v>
                </c:pt>
                <c:pt idx="110">
                  <c:v>11.049999952316284</c:v>
                </c:pt>
                <c:pt idx="111">
                  <c:v>11.150000095367432</c:v>
                </c:pt>
                <c:pt idx="112">
                  <c:v>11.25</c:v>
                </c:pt>
                <c:pt idx="113">
                  <c:v>11.349999904632568</c:v>
                </c:pt>
                <c:pt idx="114">
                  <c:v>11.450000047683716</c:v>
                </c:pt>
                <c:pt idx="115">
                  <c:v>11.549999952316284</c:v>
                </c:pt>
                <c:pt idx="116">
                  <c:v>11.650000095367432</c:v>
                </c:pt>
                <c:pt idx="117">
                  <c:v>11.75</c:v>
                </c:pt>
                <c:pt idx="118">
                  <c:v>11.849999904632568</c:v>
                </c:pt>
                <c:pt idx="119">
                  <c:v>11.950000047683716</c:v>
                </c:pt>
                <c:pt idx="120">
                  <c:v>12.049999952316284</c:v>
                </c:pt>
                <c:pt idx="121">
                  <c:v>12.150000095367432</c:v>
                </c:pt>
                <c:pt idx="122">
                  <c:v>12.25</c:v>
                </c:pt>
                <c:pt idx="123">
                  <c:v>12.349999904632568</c:v>
                </c:pt>
                <c:pt idx="124">
                  <c:v>12.450000047683716</c:v>
                </c:pt>
                <c:pt idx="125">
                  <c:v>12.549999952316284</c:v>
                </c:pt>
                <c:pt idx="126">
                  <c:v>12.650000095367432</c:v>
                </c:pt>
                <c:pt idx="127">
                  <c:v>12.75</c:v>
                </c:pt>
                <c:pt idx="128">
                  <c:v>12.849999904632568</c:v>
                </c:pt>
                <c:pt idx="129">
                  <c:v>12.950000047683716</c:v>
                </c:pt>
                <c:pt idx="130">
                  <c:v>13.049999952316284</c:v>
                </c:pt>
                <c:pt idx="131">
                  <c:v>13.150000095367432</c:v>
                </c:pt>
                <c:pt idx="132">
                  <c:v>13.25</c:v>
                </c:pt>
                <c:pt idx="133">
                  <c:v>13.349999904632568</c:v>
                </c:pt>
                <c:pt idx="134">
                  <c:v>13.450000047683716</c:v>
                </c:pt>
                <c:pt idx="135">
                  <c:v>13.549999952316284</c:v>
                </c:pt>
                <c:pt idx="136">
                  <c:v>13.650000095367432</c:v>
                </c:pt>
                <c:pt idx="137">
                  <c:v>13.75</c:v>
                </c:pt>
                <c:pt idx="138">
                  <c:v>13.849999904632568</c:v>
                </c:pt>
                <c:pt idx="139">
                  <c:v>13.950000047683716</c:v>
                </c:pt>
                <c:pt idx="140">
                  <c:v>14.049999952316284</c:v>
                </c:pt>
                <c:pt idx="141">
                  <c:v>14.150000095367432</c:v>
                </c:pt>
                <c:pt idx="142">
                  <c:v>14.25</c:v>
                </c:pt>
                <c:pt idx="143">
                  <c:v>14.349999904632568</c:v>
                </c:pt>
                <c:pt idx="144">
                  <c:v>14.450000047683716</c:v>
                </c:pt>
                <c:pt idx="145">
                  <c:v>14.549999952316284</c:v>
                </c:pt>
                <c:pt idx="146">
                  <c:v>14.650000095367432</c:v>
                </c:pt>
                <c:pt idx="147">
                  <c:v>14.75</c:v>
                </c:pt>
                <c:pt idx="148">
                  <c:v>14.849999904632568</c:v>
                </c:pt>
                <c:pt idx="149">
                  <c:v>14.950000047683716</c:v>
                </c:pt>
                <c:pt idx="150">
                  <c:v>15.049999952316284</c:v>
                </c:pt>
                <c:pt idx="151">
                  <c:v>15.150000095367432</c:v>
                </c:pt>
                <c:pt idx="152">
                  <c:v>15.25</c:v>
                </c:pt>
                <c:pt idx="153">
                  <c:v>15.349999904632568</c:v>
                </c:pt>
                <c:pt idx="154">
                  <c:v>15.450000047683716</c:v>
                </c:pt>
                <c:pt idx="155">
                  <c:v>15.549999952316284</c:v>
                </c:pt>
                <c:pt idx="156">
                  <c:v>15.650000095367432</c:v>
                </c:pt>
                <c:pt idx="157">
                  <c:v>15.75</c:v>
                </c:pt>
                <c:pt idx="158">
                  <c:v>15.849999904632568</c:v>
                </c:pt>
                <c:pt idx="159">
                  <c:v>15.950000047683716</c:v>
                </c:pt>
                <c:pt idx="160">
                  <c:v>16.049999952316284</c:v>
                </c:pt>
                <c:pt idx="161">
                  <c:v>16.150000095367432</c:v>
                </c:pt>
                <c:pt idx="162">
                  <c:v>16.25</c:v>
                </c:pt>
                <c:pt idx="163">
                  <c:v>16.349999904632568</c:v>
                </c:pt>
                <c:pt idx="164">
                  <c:v>16.450000047683716</c:v>
                </c:pt>
                <c:pt idx="165">
                  <c:v>16.549999952316284</c:v>
                </c:pt>
                <c:pt idx="166">
                  <c:v>16.650000095367432</c:v>
                </c:pt>
                <c:pt idx="167">
                  <c:v>16.75</c:v>
                </c:pt>
                <c:pt idx="168">
                  <c:v>16.849999904632568</c:v>
                </c:pt>
                <c:pt idx="169">
                  <c:v>16.950000047683716</c:v>
                </c:pt>
                <c:pt idx="170">
                  <c:v>17.049999952316284</c:v>
                </c:pt>
                <c:pt idx="171">
                  <c:v>17.150000095367432</c:v>
                </c:pt>
                <c:pt idx="172">
                  <c:v>17.25</c:v>
                </c:pt>
                <c:pt idx="173">
                  <c:v>17.349999904632568</c:v>
                </c:pt>
                <c:pt idx="174">
                  <c:v>17.450000047683716</c:v>
                </c:pt>
                <c:pt idx="175">
                  <c:v>17.549999952316284</c:v>
                </c:pt>
                <c:pt idx="176">
                  <c:v>17.650000095367432</c:v>
                </c:pt>
                <c:pt idx="177">
                  <c:v>17.75</c:v>
                </c:pt>
                <c:pt idx="178">
                  <c:v>17.849999904632568</c:v>
                </c:pt>
                <c:pt idx="179">
                  <c:v>17.950000047683716</c:v>
                </c:pt>
                <c:pt idx="180">
                  <c:v>18.049999952316284</c:v>
                </c:pt>
                <c:pt idx="181">
                  <c:v>18.150000095367432</c:v>
                </c:pt>
                <c:pt idx="182">
                  <c:v>18.25</c:v>
                </c:pt>
                <c:pt idx="183">
                  <c:v>18.349999904632568</c:v>
                </c:pt>
                <c:pt idx="184">
                  <c:v>18.450000047683716</c:v>
                </c:pt>
                <c:pt idx="185">
                  <c:v>18.549999952316284</c:v>
                </c:pt>
                <c:pt idx="186">
                  <c:v>18.650000095367432</c:v>
                </c:pt>
                <c:pt idx="187">
                  <c:v>18.75</c:v>
                </c:pt>
                <c:pt idx="188">
                  <c:v>18.849999904632568</c:v>
                </c:pt>
                <c:pt idx="189">
                  <c:v>18.950000047683716</c:v>
                </c:pt>
                <c:pt idx="190">
                  <c:v>19.049999952316284</c:v>
                </c:pt>
                <c:pt idx="191">
                  <c:v>19.150000095367432</c:v>
                </c:pt>
                <c:pt idx="192">
                  <c:v>19.25</c:v>
                </c:pt>
                <c:pt idx="193">
                  <c:v>19.349999904632568</c:v>
                </c:pt>
                <c:pt idx="194">
                  <c:v>19.450000047683716</c:v>
                </c:pt>
                <c:pt idx="195">
                  <c:v>19.549999952316284</c:v>
                </c:pt>
                <c:pt idx="196">
                  <c:v>19.650000095367432</c:v>
                </c:pt>
                <c:pt idx="197">
                  <c:v>19.75</c:v>
                </c:pt>
                <c:pt idx="198">
                  <c:v>19.849999904632568</c:v>
                </c:pt>
                <c:pt idx="199">
                  <c:v>19.950000047683716</c:v>
                </c:pt>
                <c:pt idx="200">
                  <c:v>20.049999952316284</c:v>
                </c:pt>
                <c:pt idx="201">
                  <c:v>20.150000095367432</c:v>
                </c:pt>
                <c:pt idx="202">
                  <c:v>20.25</c:v>
                </c:pt>
                <c:pt idx="203">
                  <c:v>20.349999904632568</c:v>
                </c:pt>
                <c:pt idx="204">
                  <c:v>20.450000047683716</c:v>
                </c:pt>
                <c:pt idx="205">
                  <c:v>20.549999952316284</c:v>
                </c:pt>
                <c:pt idx="206">
                  <c:v>20.650000095367432</c:v>
                </c:pt>
                <c:pt idx="207">
                  <c:v>20.75</c:v>
                </c:pt>
                <c:pt idx="208">
                  <c:v>20.849999904632568</c:v>
                </c:pt>
                <c:pt idx="209">
                  <c:v>20.950000047683716</c:v>
                </c:pt>
                <c:pt idx="210">
                  <c:v>21.049999952316284</c:v>
                </c:pt>
                <c:pt idx="211">
                  <c:v>21.150000095367432</c:v>
                </c:pt>
                <c:pt idx="212">
                  <c:v>21.25</c:v>
                </c:pt>
                <c:pt idx="213">
                  <c:v>21.349999904632568</c:v>
                </c:pt>
                <c:pt idx="214">
                  <c:v>21.450000047683716</c:v>
                </c:pt>
                <c:pt idx="215">
                  <c:v>21.549999952316284</c:v>
                </c:pt>
                <c:pt idx="216">
                  <c:v>21.650000095367432</c:v>
                </c:pt>
                <c:pt idx="217">
                  <c:v>21.75</c:v>
                </c:pt>
                <c:pt idx="218">
                  <c:v>21.849999904632568</c:v>
                </c:pt>
                <c:pt idx="219">
                  <c:v>21.950000047683716</c:v>
                </c:pt>
                <c:pt idx="220">
                  <c:v>22.049999952316284</c:v>
                </c:pt>
                <c:pt idx="221">
                  <c:v>22.150000095367432</c:v>
                </c:pt>
                <c:pt idx="222">
                  <c:v>22.25</c:v>
                </c:pt>
                <c:pt idx="223">
                  <c:v>22.349999904632568</c:v>
                </c:pt>
                <c:pt idx="224">
                  <c:v>22.450000047683716</c:v>
                </c:pt>
                <c:pt idx="225">
                  <c:v>22.549999952316284</c:v>
                </c:pt>
                <c:pt idx="226">
                  <c:v>22.650000095367432</c:v>
                </c:pt>
                <c:pt idx="227">
                  <c:v>22.75</c:v>
                </c:pt>
                <c:pt idx="228">
                  <c:v>22.849999904632568</c:v>
                </c:pt>
                <c:pt idx="229">
                  <c:v>22.950000047683716</c:v>
                </c:pt>
                <c:pt idx="230">
                  <c:v>23.049999952316284</c:v>
                </c:pt>
                <c:pt idx="231">
                  <c:v>23.150000095367432</c:v>
                </c:pt>
                <c:pt idx="232">
                  <c:v>23.25</c:v>
                </c:pt>
                <c:pt idx="233">
                  <c:v>23.349999904632568</c:v>
                </c:pt>
                <c:pt idx="234">
                  <c:v>23.450000047683716</c:v>
                </c:pt>
                <c:pt idx="235">
                  <c:v>23.549999952316284</c:v>
                </c:pt>
                <c:pt idx="236">
                  <c:v>23.650000095367432</c:v>
                </c:pt>
                <c:pt idx="237">
                  <c:v>23.75</c:v>
                </c:pt>
                <c:pt idx="238">
                  <c:v>23.849999904632568</c:v>
                </c:pt>
                <c:pt idx="239">
                  <c:v>23.950000047683716</c:v>
                </c:pt>
                <c:pt idx="240">
                  <c:v>24.049999952316284</c:v>
                </c:pt>
                <c:pt idx="241">
                  <c:v>24.150000095367432</c:v>
                </c:pt>
                <c:pt idx="242">
                  <c:v>24.25</c:v>
                </c:pt>
                <c:pt idx="243">
                  <c:v>24.349999904632568</c:v>
                </c:pt>
                <c:pt idx="244">
                  <c:v>24.450000047683716</c:v>
                </c:pt>
                <c:pt idx="245">
                  <c:v>24.549999952316284</c:v>
                </c:pt>
                <c:pt idx="246">
                  <c:v>24.650000095367432</c:v>
                </c:pt>
                <c:pt idx="247">
                  <c:v>24.75</c:v>
                </c:pt>
                <c:pt idx="248">
                  <c:v>24.849999904632568</c:v>
                </c:pt>
              </c:numCache>
            </c:numRef>
          </c:cat>
          <c:val>
            <c:numRef>
              <c:f>'Radar Consistency'!$I$2:$I$500</c:f>
              <c:numCache>
                <c:formatCode>0.00000</c:formatCode>
                <c:ptCount val="249"/>
                <c:pt idx="1">
                  <c:v>1.7666299999999999</c:v>
                </c:pt>
                <c:pt idx="2">
                  <c:v>1.10629</c:v>
                </c:pt>
                <c:pt idx="3">
                  <c:v>3.8087200000000001</c:v>
                </c:pt>
                <c:pt idx="4">
                  <c:v>0.19655</c:v>
                </c:pt>
                <c:pt idx="5">
                  <c:v>1.60286</c:v>
                </c:pt>
                <c:pt idx="6">
                  <c:v>3.9477600000000002</c:v>
                </c:pt>
                <c:pt idx="7">
                  <c:v>1.78023</c:v>
                </c:pt>
                <c:pt idx="8">
                  <c:v>1.93591</c:v>
                </c:pt>
                <c:pt idx="9">
                  <c:v>1.64916</c:v>
                </c:pt>
                <c:pt idx="10">
                  <c:v>3.8147700000000002</c:v>
                </c:pt>
                <c:pt idx="11">
                  <c:v>0.669798</c:v>
                </c:pt>
                <c:pt idx="12">
                  <c:v>3.3610699999999998</c:v>
                </c:pt>
                <c:pt idx="13">
                  <c:v>4.12514</c:v>
                </c:pt>
                <c:pt idx="14">
                  <c:v>2.5428299999999999</c:v>
                </c:pt>
                <c:pt idx="15">
                  <c:v>6.7184999999999997</c:v>
                </c:pt>
                <c:pt idx="16">
                  <c:v>6.6962099999999998</c:v>
                </c:pt>
                <c:pt idx="17">
                  <c:v>4.4811899999999998</c:v>
                </c:pt>
                <c:pt idx="18">
                  <c:v>4.6596099999999998</c:v>
                </c:pt>
                <c:pt idx="19">
                  <c:v>4.1468999999999996</c:v>
                </c:pt>
                <c:pt idx="20">
                  <c:v>1.86853</c:v>
                </c:pt>
                <c:pt idx="21">
                  <c:v>0.97246299999999997</c:v>
                </c:pt>
                <c:pt idx="22">
                  <c:v>1.30982</c:v>
                </c:pt>
                <c:pt idx="23">
                  <c:v>0.97734500000000002</c:v>
                </c:pt>
                <c:pt idx="24">
                  <c:v>3.5553599999999999</c:v>
                </c:pt>
                <c:pt idx="25">
                  <c:v>10.7994</c:v>
                </c:pt>
                <c:pt idx="26">
                  <c:v>0.21390000000000001</c:v>
                </c:pt>
                <c:pt idx="27">
                  <c:v>1.5689900000000001</c:v>
                </c:pt>
                <c:pt idx="28">
                  <c:v>3.8507600000000002</c:v>
                </c:pt>
                <c:pt idx="29">
                  <c:v>2.4856699999999998</c:v>
                </c:pt>
                <c:pt idx="30">
                  <c:v>0.97537600000000002</c:v>
                </c:pt>
                <c:pt idx="31">
                  <c:v>1.7728600000000001</c:v>
                </c:pt>
                <c:pt idx="32">
                  <c:v>0.66259500000000005</c:v>
                </c:pt>
                <c:pt idx="33">
                  <c:v>4.6504500000000002</c:v>
                </c:pt>
                <c:pt idx="34">
                  <c:v>1.80545</c:v>
                </c:pt>
                <c:pt idx="35">
                  <c:v>3.37771</c:v>
                </c:pt>
                <c:pt idx="36">
                  <c:v>1.19747</c:v>
                </c:pt>
                <c:pt idx="37">
                  <c:v>0.63067099999999998</c:v>
                </c:pt>
                <c:pt idx="38">
                  <c:v>0.23783399999999999</c:v>
                </c:pt>
                <c:pt idx="39">
                  <c:v>0.59697800000000001</c:v>
                </c:pt>
                <c:pt idx="40">
                  <c:v>4.2528100000000002</c:v>
                </c:pt>
                <c:pt idx="41">
                  <c:v>0.31469000000000003</c:v>
                </c:pt>
                <c:pt idx="42">
                  <c:v>2.3341500000000002</c:v>
                </c:pt>
                <c:pt idx="43">
                  <c:v>0.64151899999999995</c:v>
                </c:pt>
                <c:pt idx="44">
                  <c:v>1.0375300000000001</c:v>
                </c:pt>
                <c:pt idx="45">
                  <c:v>2.7993299999999999</c:v>
                </c:pt>
                <c:pt idx="46">
                  <c:v>7.0195100000000004</c:v>
                </c:pt>
                <c:pt idx="47">
                  <c:v>2.94807</c:v>
                </c:pt>
                <c:pt idx="48">
                  <c:v>4.8549499999999997</c:v>
                </c:pt>
                <c:pt idx="49">
                  <c:v>10.6486</c:v>
                </c:pt>
                <c:pt idx="50">
                  <c:v>3.7382399999999998</c:v>
                </c:pt>
                <c:pt idx="51">
                  <c:v>3.1923300000000001</c:v>
                </c:pt>
                <c:pt idx="52">
                  <c:v>2.1106799999999999</c:v>
                </c:pt>
                <c:pt idx="53">
                  <c:v>1.3042800000000001</c:v>
                </c:pt>
                <c:pt idx="54">
                  <c:v>0.85286099999999998</c:v>
                </c:pt>
                <c:pt idx="55">
                  <c:v>1.3846799999999999</c:v>
                </c:pt>
                <c:pt idx="56">
                  <c:v>3.4139599999999999</c:v>
                </c:pt>
                <c:pt idx="57">
                  <c:v>7.8278999999999996</c:v>
                </c:pt>
                <c:pt idx="58">
                  <c:v>1.3872500000000001</c:v>
                </c:pt>
                <c:pt idx="59">
                  <c:v>1.86998</c:v>
                </c:pt>
                <c:pt idx="60">
                  <c:v>0.289186</c:v>
                </c:pt>
                <c:pt idx="61">
                  <c:v>6.4291700000000001</c:v>
                </c:pt>
                <c:pt idx="62">
                  <c:v>6.1679399999999998</c:v>
                </c:pt>
                <c:pt idx="63">
                  <c:v>2.3434400000000002</c:v>
                </c:pt>
                <c:pt idx="64">
                  <c:v>2.0254599999999998</c:v>
                </c:pt>
                <c:pt idx="65">
                  <c:v>6.66005</c:v>
                </c:pt>
                <c:pt idx="66">
                  <c:v>1.7894600000000001</c:v>
                </c:pt>
                <c:pt idx="67">
                  <c:v>3.0181300000000002</c:v>
                </c:pt>
                <c:pt idx="68">
                  <c:v>3.2294299999999998</c:v>
                </c:pt>
                <c:pt idx="69">
                  <c:v>10.0914</c:v>
                </c:pt>
                <c:pt idx="70">
                  <c:v>3.1943000000000001</c:v>
                </c:pt>
                <c:pt idx="71">
                  <c:v>5.6874900000000004</c:v>
                </c:pt>
                <c:pt idx="72">
                  <c:v>2.1612499999999999</c:v>
                </c:pt>
                <c:pt idx="73">
                  <c:v>1.3178000000000001</c:v>
                </c:pt>
                <c:pt idx="74">
                  <c:v>0.37925799999999998</c:v>
                </c:pt>
                <c:pt idx="75">
                  <c:v>2.3511500000000001</c:v>
                </c:pt>
                <c:pt idx="76">
                  <c:v>1.76464</c:v>
                </c:pt>
                <c:pt idx="77">
                  <c:v>2.5888399999999998</c:v>
                </c:pt>
                <c:pt idx="78">
                  <c:v>0.93472200000000005</c:v>
                </c:pt>
                <c:pt idx="79">
                  <c:v>1.07182</c:v>
                </c:pt>
                <c:pt idx="80">
                  <c:v>4.1289699999999998</c:v>
                </c:pt>
                <c:pt idx="81">
                  <c:v>5.65517</c:v>
                </c:pt>
                <c:pt idx="82">
                  <c:v>1.0198100000000001</c:v>
                </c:pt>
                <c:pt idx="83">
                  <c:v>2.3262</c:v>
                </c:pt>
                <c:pt idx="84">
                  <c:v>1.49847</c:v>
                </c:pt>
                <c:pt idx="85">
                  <c:v>4.4816900000000004</c:v>
                </c:pt>
                <c:pt idx="86">
                  <c:v>0.107562</c:v>
                </c:pt>
                <c:pt idx="87">
                  <c:v>3.51248</c:v>
                </c:pt>
                <c:pt idx="88">
                  <c:v>0.21904599999999999</c:v>
                </c:pt>
                <c:pt idx="89">
                  <c:v>0.45716899999999999</c:v>
                </c:pt>
                <c:pt idx="90">
                  <c:v>2.8097300000000001</c:v>
                </c:pt>
                <c:pt idx="91">
                  <c:v>2.0402499999999999</c:v>
                </c:pt>
                <c:pt idx="92">
                  <c:v>1.73864</c:v>
                </c:pt>
                <c:pt idx="93">
                  <c:v>4.6185900000000002</c:v>
                </c:pt>
                <c:pt idx="94">
                  <c:v>1.47753</c:v>
                </c:pt>
                <c:pt idx="95">
                  <c:v>1.37643</c:v>
                </c:pt>
                <c:pt idx="96">
                  <c:v>7.1379200000000003</c:v>
                </c:pt>
                <c:pt idx="97">
                  <c:v>3.3967299999999998</c:v>
                </c:pt>
                <c:pt idx="98">
                  <c:v>2.4181699999999999</c:v>
                </c:pt>
                <c:pt idx="99">
                  <c:v>3.2046600000000001</c:v>
                </c:pt>
                <c:pt idx="100">
                  <c:v>2.0652599999999999</c:v>
                </c:pt>
                <c:pt idx="101">
                  <c:v>5.0123600000000001</c:v>
                </c:pt>
                <c:pt idx="102">
                  <c:v>1.06989</c:v>
                </c:pt>
                <c:pt idx="103">
                  <c:v>2.0625499999999999</c:v>
                </c:pt>
                <c:pt idx="104">
                  <c:v>0.96823099999999995</c:v>
                </c:pt>
                <c:pt idx="105">
                  <c:v>2.4114499999999999</c:v>
                </c:pt>
                <c:pt idx="106">
                  <c:v>1.7881800000000001</c:v>
                </c:pt>
                <c:pt idx="107">
                  <c:v>3.2537600000000002</c:v>
                </c:pt>
                <c:pt idx="108">
                  <c:v>1.05976</c:v>
                </c:pt>
                <c:pt idx="109">
                  <c:v>1.04589</c:v>
                </c:pt>
                <c:pt idx="110">
                  <c:v>3.5733999999999999</c:v>
                </c:pt>
                <c:pt idx="111">
                  <c:v>3.8270400000000002</c:v>
                </c:pt>
                <c:pt idx="112">
                  <c:v>2.80383</c:v>
                </c:pt>
                <c:pt idx="113">
                  <c:v>2.9009800000000001</c:v>
                </c:pt>
                <c:pt idx="114">
                  <c:v>1.34331</c:v>
                </c:pt>
                <c:pt idx="115">
                  <c:v>1.5081599999999999</c:v>
                </c:pt>
                <c:pt idx="116">
                  <c:v>0.498498</c:v>
                </c:pt>
                <c:pt idx="117">
                  <c:v>2.56643</c:v>
                </c:pt>
                <c:pt idx="118">
                  <c:v>1.79067</c:v>
                </c:pt>
                <c:pt idx="119">
                  <c:v>2.86646</c:v>
                </c:pt>
                <c:pt idx="120">
                  <c:v>5.4858900000000004</c:v>
                </c:pt>
                <c:pt idx="121">
                  <c:v>5.6588599999999998</c:v>
                </c:pt>
                <c:pt idx="122">
                  <c:v>1.6525099999999999</c:v>
                </c:pt>
                <c:pt idx="123">
                  <c:v>4.1394500000000001</c:v>
                </c:pt>
                <c:pt idx="124">
                  <c:v>3.3005300000000002</c:v>
                </c:pt>
                <c:pt idx="125">
                  <c:v>2.22044</c:v>
                </c:pt>
                <c:pt idx="126">
                  <c:v>0.25215100000000001</c:v>
                </c:pt>
                <c:pt idx="127">
                  <c:v>2.20851</c:v>
                </c:pt>
                <c:pt idx="128">
                  <c:v>1.1898500000000001</c:v>
                </c:pt>
                <c:pt idx="129">
                  <c:v>4.1337400000000004</c:v>
                </c:pt>
                <c:pt idx="130">
                  <c:v>0.75823200000000002</c:v>
                </c:pt>
                <c:pt idx="131">
                  <c:v>0.19935800000000001</c:v>
                </c:pt>
                <c:pt idx="132">
                  <c:v>3.9396300000000002</c:v>
                </c:pt>
                <c:pt idx="133">
                  <c:v>0.554006</c:v>
                </c:pt>
                <c:pt idx="134">
                  <c:v>1.1089599999999999</c:v>
                </c:pt>
                <c:pt idx="135">
                  <c:v>5.2093999999999996</c:v>
                </c:pt>
                <c:pt idx="136">
                  <c:v>6.0049299999999999</c:v>
                </c:pt>
                <c:pt idx="137">
                  <c:v>3.8908200000000002</c:v>
                </c:pt>
                <c:pt idx="138">
                  <c:v>5.2675299999999998</c:v>
                </c:pt>
                <c:pt idx="139">
                  <c:v>2.7572299999999998</c:v>
                </c:pt>
                <c:pt idx="140">
                  <c:v>4.0091900000000003</c:v>
                </c:pt>
                <c:pt idx="141">
                  <c:v>3.0990199999999999</c:v>
                </c:pt>
                <c:pt idx="142">
                  <c:v>1.1430199999999999</c:v>
                </c:pt>
                <c:pt idx="143">
                  <c:v>0.28158100000000003</c:v>
                </c:pt>
                <c:pt idx="144">
                  <c:v>4.5322399999999998</c:v>
                </c:pt>
                <c:pt idx="145">
                  <c:v>0.43280999999999997</c:v>
                </c:pt>
                <c:pt idx="146">
                  <c:v>0.41541499999999998</c:v>
                </c:pt>
                <c:pt idx="147">
                  <c:v>2.5982799999999999</c:v>
                </c:pt>
                <c:pt idx="148">
                  <c:v>4.0650000000000004</c:v>
                </c:pt>
                <c:pt idx="149">
                  <c:v>0.37745699999999999</c:v>
                </c:pt>
                <c:pt idx="150">
                  <c:v>6.4128699999999998</c:v>
                </c:pt>
                <c:pt idx="151">
                  <c:v>0.91311799999999999</c:v>
                </c:pt>
                <c:pt idx="152">
                  <c:v>6.9485000000000001</c:v>
                </c:pt>
                <c:pt idx="153">
                  <c:v>1.02643</c:v>
                </c:pt>
                <c:pt idx="154">
                  <c:v>1.9169799999999999</c:v>
                </c:pt>
                <c:pt idx="155">
                  <c:v>1.23807</c:v>
                </c:pt>
                <c:pt idx="156">
                  <c:v>1.82656</c:v>
                </c:pt>
                <c:pt idx="157">
                  <c:v>1.95523</c:v>
                </c:pt>
                <c:pt idx="158">
                  <c:v>2.6285799999999999</c:v>
                </c:pt>
                <c:pt idx="159">
                  <c:v>1.7691300000000001</c:v>
                </c:pt>
                <c:pt idx="160">
                  <c:v>2.7672300000000001</c:v>
                </c:pt>
                <c:pt idx="161">
                  <c:v>3.7163300000000001</c:v>
                </c:pt>
                <c:pt idx="162">
                  <c:v>3.0171700000000001</c:v>
                </c:pt>
                <c:pt idx="163">
                  <c:v>0.241704</c:v>
                </c:pt>
                <c:pt idx="164">
                  <c:v>4.5186999999999999</c:v>
                </c:pt>
                <c:pt idx="165">
                  <c:v>1.91858</c:v>
                </c:pt>
                <c:pt idx="166">
                  <c:v>2.2154699999999998</c:v>
                </c:pt>
                <c:pt idx="167">
                  <c:v>5.1992099999999999</c:v>
                </c:pt>
                <c:pt idx="168">
                  <c:v>7.9295299999999997</c:v>
                </c:pt>
                <c:pt idx="169">
                  <c:v>1.58969</c:v>
                </c:pt>
                <c:pt idx="170">
                  <c:v>0.63388100000000003</c:v>
                </c:pt>
                <c:pt idx="171">
                  <c:v>1.81027</c:v>
                </c:pt>
                <c:pt idx="172">
                  <c:v>4.1068800000000003</c:v>
                </c:pt>
                <c:pt idx="173">
                  <c:v>1.1060000000000001</c:v>
                </c:pt>
                <c:pt idx="174">
                  <c:v>5.0568600000000004</c:v>
                </c:pt>
                <c:pt idx="175">
                  <c:v>1.5091399999999999</c:v>
                </c:pt>
                <c:pt idx="176">
                  <c:v>2.3059799999999999</c:v>
                </c:pt>
                <c:pt idx="177">
                  <c:v>1.76146</c:v>
                </c:pt>
                <c:pt idx="178">
                  <c:v>6.5757199999999996</c:v>
                </c:pt>
                <c:pt idx="179">
                  <c:v>2.0967799999999999</c:v>
                </c:pt>
                <c:pt idx="180">
                  <c:v>0.97006400000000004</c:v>
                </c:pt>
                <c:pt idx="181">
                  <c:v>3.2254200000000002</c:v>
                </c:pt>
                <c:pt idx="182">
                  <c:v>1.98559</c:v>
                </c:pt>
                <c:pt idx="183">
                  <c:v>0.96111999999999997</c:v>
                </c:pt>
                <c:pt idx="184">
                  <c:v>1.9636800000000001</c:v>
                </c:pt>
                <c:pt idx="185">
                  <c:v>3.18018</c:v>
                </c:pt>
                <c:pt idx="186">
                  <c:v>0.40685100000000002</c:v>
                </c:pt>
                <c:pt idx="187">
                  <c:v>2.0605600000000002</c:v>
                </c:pt>
                <c:pt idx="188">
                  <c:v>1.3047599999999999</c:v>
                </c:pt>
                <c:pt idx="189">
                  <c:v>6.5721100000000003</c:v>
                </c:pt>
                <c:pt idx="190">
                  <c:v>0.27848499999999998</c:v>
                </c:pt>
                <c:pt idx="191">
                  <c:v>10.528499999999999</c:v>
                </c:pt>
                <c:pt idx="192">
                  <c:v>3.1744400000000002</c:v>
                </c:pt>
                <c:pt idx="193">
                  <c:v>0.46187600000000001</c:v>
                </c:pt>
                <c:pt idx="194">
                  <c:v>1.3333900000000001</c:v>
                </c:pt>
                <c:pt idx="195">
                  <c:v>1.04084</c:v>
                </c:pt>
                <c:pt idx="196">
                  <c:v>2.2866599999999999</c:v>
                </c:pt>
                <c:pt idx="197">
                  <c:v>1.6678299999999999</c:v>
                </c:pt>
                <c:pt idx="198">
                  <c:v>4.8067799999999998</c:v>
                </c:pt>
                <c:pt idx="199">
                  <c:v>1.93377</c:v>
                </c:pt>
                <c:pt idx="200">
                  <c:v>2.47539</c:v>
                </c:pt>
                <c:pt idx="201">
                  <c:v>1.71712</c:v>
                </c:pt>
                <c:pt idx="202">
                  <c:v>7.61355</c:v>
                </c:pt>
                <c:pt idx="203">
                  <c:v>8.3149499999999996</c:v>
                </c:pt>
                <c:pt idx="204">
                  <c:v>0.18695200000000001</c:v>
                </c:pt>
                <c:pt idx="205">
                  <c:v>0.90594399999999997</c:v>
                </c:pt>
                <c:pt idx="206">
                  <c:v>2.6161300000000001</c:v>
                </c:pt>
                <c:pt idx="207">
                  <c:v>1.90269</c:v>
                </c:pt>
                <c:pt idx="208">
                  <c:v>1.177</c:v>
                </c:pt>
                <c:pt idx="209">
                  <c:v>0.67137199999999997</c:v>
                </c:pt>
                <c:pt idx="210">
                  <c:v>9.4946300000000008</c:v>
                </c:pt>
                <c:pt idx="211">
                  <c:v>2.5707499999999999</c:v>
                </c:pt>
                <c:pt idx="212">
                  <c:v>0.94219600000000003</c:v>
                </c:pt>
                <c:pt idx="213">
                  <c:v>3.06094</c:v>
                </c:pt>
                <c:pt idx="214">
                  <c:v>4.95383</c:v>
                </c:pt>
                <c:pt idx="215">
                  <c:v>1.7381599999999999</c:v>
                </c:pt>
                <c:pt idx="216">
                  <c:v>5.8666700000000001</c:v>
                </c:pt>
                <c:pt idx="217">
                  <c:v>1.6910000000000001</c:v>
                </c:pt>
                <c:pt idx="218">
                  <c:v>2.5157099999999999</c:v>
                </c:pt>
                <c:pt idx="219">
                  <c:v>5.7542499999999999</c:v>
                </c:pt>
                <c:pt idx="220">
                  <c:v>1.5444599999999999</c:v>
                </c:pt>
                <c:pt idx="221">
                  <c:v>6.50753</c:v>
                </c:pt>
                <c:pt idx="222">
                  <c:v>4.40618</c:v>
                </c:pt>
                <c:pt idx="223">
                  <c:v>1.8960300000000001</c:v>
                </c:pt>
                <c:pt idx="224">
                  <c:v>1.4879800000000001</c:v>
                </c:pt>
                <c:pt idx="225">
                  <c:v>4.4279500000000001</c:v>
                </c:pt>
                <c:pt idx="226">
                  <c:v>1.5944100000000001</c:v>
                </c:pt>
                <c:pt idx="227">
                  <c:v>5.9878600000000004</c:v>
                </c:pt>
                <c:pt idx="228">
                  <c:v>2.9943</c:v>
                </c:pt>
                <c:pt idx="229">
                  <c:v>0.42709799999999998</c:v>
                </c:pt>
                <c:pt idx="230">
                  <c:v>9.2704499999999995E-2</c:v>
                </c:pt>
                <c:pt idx="231">
                  <c:v>0.51905699999999999</c:v>
                </c:pt>
                <c:pt idx="232">
                  <c:v>0.28446700000000003</c:v>
                </c:pt>
                <c:pt idx="233">
                  <c:v>7.9226599999999996</c:v>
                </c:pt>
                <c:pt idx="234">
                  <c:v>6.7533899999999996</c:v>
                </c:pt>
                <c:pt idx="235">
                  <c:v>0.64374900000000002</c:v>
                </c:pt>
                <c:pt idx="236">
                  <c:v>2.2425799999999998</c:v>
                </c:pt>
                <c:pt idx="237">
                  <c:v>0.216698</c:v>
                </c:pt>
                <c:pt idx="238">
                  <c:v>1.42042</c:v>
                </c:pt>
                <c:pt idx="239">
                  <c:v>0.64975300000000002</c:v>
                </c:pt>
                <c:pt idx="240">
                  <c:v>2.7122999999999999</c:v>
                </c:pt>
                <c:pt idx="241">
                  <c:v>9.63063</c:v>
                </c:pt>
                <c:pt idx="242">
                  <c:v>0.15818099999999999</c:v>
                </c:pt>
                <c:pt idx="243">
                  <c:v>6.7435099999999997</c:v>
                </c:pt>
                <c:pt idx="244">
                  <c:v>4.0691100000000002</c:v>
                </c:pt>
                <c:pt idx="245">
                  <c:v>2.7581000000000002</c:v>
                </c:pt>
                <c:pt idx="246">
                  <c:v>6.57822</c:v>
                </c:pt>
                <c:pt idx="247">
                  <c:v>1.4335500000000001</c:v>
                </c:pt>
                <c:pt idx="248">
                  <c:v>2.1020500000000002</c:v>
                </c:pt>
              </c:numCache>
            </c:numRef>
          </c:val>
          <c:smooth val="0"/>
        </c:ser>
        <c:ser>
          <c:idx val="1"/>
          <c:order val="1"/>
          <c:tx>
            <c:v>Chi-Sq Target</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'Radar Consistency'!$P$2:$P$500</c:f>
              <c:numCache>
                <c:formatCode>General</c:formatCode>
                <c:ptCount val="249"/>
                <c:pt idx="0">
                  <c:v>7.8150000000000004</c:v>
                </c:pt>
                <c:pt idx="1">
                  <c:v>7.8150000000000004</c:v>
                </c:pt>
                <c:pt idx="2">
                  <c:v>7.8150000000000004</c:v>
                </c:pt>
                <c:pt idx="3">
                  <c:v>7.8150000000000004</c:v>
                </c:pt>
                <c:pt idx="4">
                  <c:v>7.8150000000000004</c:v>
                </c:pt>
                <c:pt idx="5">
                  <c:v>7.8150000000000004</c:v>
                </c:pt>
                <c:pt idx="6">
                  <c:v>7.8150000000000004</c:v>
                </c:pt>
                <c:pt idx="7">
                  <c:v>7.8150000000000004</c:v>
                </c:pt>
                <c:pt idx="8">
                  <c:v>7.8150000000000004</c:v>
                </c:pt>
                <c:pt idx="9">
                  <c:v>7.8150000000000004</c:v>
                </c:pt>
                <c:pt idx="10">
                  <c:v>7.8150000000000004</c:v>
                </c:pt>
                <c:pt idx="11">
                  <c:v>7.8150000000000004</c:v>
                </c:pt>
                <c:pt idx="12">
                  <c:v>7.8150000000000004</c:v>
                </c:pt>
                <c:pt idx="13">
                  <c:v>7.8150000000000004</c:v>
                </c:pt>
                <c:pt idx="14">
                  <c:v>7.8150000000000004</c:v>
                </c:pt>
                <c:pt idx="15">
                  <c:v>7.8150000000000004</c:v>
                </c:pt>
                <c:pt idx="16">
                  <c:v>7.8150000000000004</c:v>
                </c:pt>
                <c:pt idx="17">
                  <c:v>7.8150000000000004</c:v>
                </c:pt>
                <c:pt idx="18">
                  <c:v>7.8150000000000004</c:v>
                </c:pt>
                <c:pt idx="19">
                  <c:v>7.8150000000000004</c:v>
                </c:pt>
                <c:pt idx="20">
                  <c:v>7.8150000000000004</c:v>
                </c:pt>
                <c:pt idx="21">
                  <c:v>7.8150000000000004</c:v>
                </c:pt>
                <c:pt idx="22">
                  <c:v>7.8150000000000004</c:v>
                </c:pt>
                <c:pt idx="23">
                  <c:v>7.8150000000000004</c:v>
                </c:pt>
                <c:pt idx="24">
                  <c:v>7.8150000000000004</c:v>
                </c:pt>
                <c:pt idx="25">
                  <c:v>7.8150000000000004</c:v>
                </c:pt>
                <c:pt idx="26">
                  <c:v>7.8150000000000004</c:v>
                </c:pt>
                <c:pt idx="27">
                  <c:v>7.8150000000000004</c:v>
                </c:pt>
                <c:pt idx="28">
                  <c:v>7.8150000000000004</c:v>
                </c:pt>
                <c:pt idx="29">
                  <c:v>7.8150000000000004</c:v>
                </c:pt>
                <c:pt idx="30">
                  <c:v>7.8150000000000004</c:v>
                </c:pt>
                <c:pt idx="31">
                  <c:v>7.8150000000000004</c:v>
                </c:pt>
                <c:pt idx="32">
                  <c:v>7.8150000000000004</c:v>
                </c:pt>
                <c:pt idx="33">
                  <c:v>7.8150000000000004</c:v>
                </c:pt>
                <c:pt idx="34">
                  <c:v>7.8150000000000004</c:v>
                </c:pt>
                <c:pt idx="35">
                  <c:v>7.8150000000000004</c:v>
                </c:pt>
                <c:pt idx="36">
                  <c:v>7.8150000000000004</c:v>
                </c:pt>
                <c:pt idx="37">
                  <c:v>7.8150000000000004</c:v>
                </c:pt>
                <c:pt idx="38">
                  <c:v>7.8150000000000004</c:v>
                </c:pt>
                <c:pt idx="39">
                  <c:v>7.8150000000000004</c:v>
                </c:pt>
                <c:pt idx="40">
                  <c:v>7.8150000000000004</c:v>
                </c:pt>
                <c:pt idx="41">
                  <c:v>7.8150000000000004</c:v>
                </c:pt>
                <c:pt idx="42">
                  <c:v>7.8150000000000004</c:v>
                </c:pt>
                <c:pt idx="43">
                  <c:v>7.8150000000000004</c:v>
                </c:pt>
                <c:pt idx="44">
                  <c:v>7.8150000000000004</c:v>
                </c:pt>
                <c:pt idx="45">
                  <c:v>7.8150000000000004</c:v>
                </c:pt>
                <c:pt idx="46">
                  <c:v>7.8150000000000004</c:v>
                </c:pt>
                <c:pt idx="47">
                  <c:v>7.8150000000000004</c:v>
                </c:pt>
                <c:pt idx="48">
                  <c:v>7.8150000000000004</c:v>
                </c:pt>
                <c:pt idx="49">
                  <c:v>7.8150000000000004</c:v>
                </c:pt>
                <c:pt idx="50">
                  <c:v>7.8150000000000004</c:v>
                </c:pt>
                <c:pt idx="51">
                  <c:v>7.8150000000000004</c:v>
                </c:pt>
                <c:pt idx="52">
                  <c:v>7.8150000000000004</c:v>
                </c:pt>
                <c:pt idx="53">
                  <c:v>7.8150000000000004</c:v>
                </c:pt>
                <c:pt idx="54">
                  <c:v>7.8150000000000004</c:v>
                </c:pt>
                <c:pt idx="55">
                  <c:v>7.8150000000000004</c:v>
                </c:pt>
                <c:pt idx="56">
                  <c:v>7.8150000000000004</c:v>
                </c:pt>
                <c:pt idx="57">
                  <c:v>7.8150000000000004</c:v>
                </c:pt>
                <c:pt idx="58">
                  <c:v>7.8150000000000004</c:v>
                </c:pt>
                <c:pt idx="59">
                  <c:v>7.8150000000000004</c:v>
                </c:pt>
                <c:pt idx="60">
                  <c:v>7.8150000000000004</c:v>
                </c:pt>
                <c:pt idx="61">
                  <c:v>7.8150000000000004</c:v>
                </c:pt>
                <c:pt idx="62">
                  <c:v>7.8150000000000004</c:v>
                </c:pt>
                <c:pt idx="63">
                  <c:v>7.8150000000000004</c:v>
                </c:pt>
                <c:pt idx="64">
                  <c:v>7.8150000000000004</c:v>
                </c:pt>
                <c:pt idx="65">
                  <c:v>7.8150000000000004</c:v>
                </c:pt>
                <c:pt idx="66">
                  <c:v>7.8150000000000004</c:v>
                </c:pt>
                <c:pt idx="67">
                  <c:v>7.8150000000000004</c:v>
                </c:pt>
                <c:pt idx="68">
                  <c:v>7.8150000000000004</c:v>
                </c:pt>
                <c:pt idx="69">
                  <c:v>7.8150000000000004</c:v>
                </c:pt>
                <c:pt idx="70">
                  <c:v>7.8150000000000004</c:v>
                </c:pt>
                <c:pt idx="71">
                  <c:v>7.8150000000000004</c:v>
                </c:pt>
                <c:pt idx="72">
                  <c:v>7.8150000000000004</c:v>
                </c:pt>
                <c:pt idx="73">
                  <c:v>7.8150000000000004</c:v>
                </c:pt>
                <c:pt idx="74">
                  <c:v>7.8150000000000004</c:v>
                </c:pt>
                <c:pt idx="75">
                  <c:v>7.8150000000000004</c:v>
                </c:pt>
                <c:pt idx="76">
                  <c:v>7.8150000000000004</c:v>
                </c:pt>
                <c:pt idx="77">
                  <c:v>7.8150000000000004</c:v>
                </c:pt>
                <c:pt idx="78">
                  <c:v>7.8150000000000004</c:v>
                </c:pt>
                <c:pt idx="79">
                  <c:v>7.8150000000000004</c:v>
                </c:pt>
                <c:pt idx="80">
                  <c:v>7.8150000000000004</c:v>
                </c:pt>
                <c:pt idx="81">
                  <c:v>7.8150000000000004</c:v>
                </c:pt>
                <c:pt idx="82">
                  <c:v>7.8150000000000004</c:v>
                </c:pt>
                <c:pt idx="83">
                  <c:v>7.8150000000000004</c:v>
                </c:pt>
                <c:pt idx="84">
                  <c:v>7.8150000000000004</c:v>
                </c:pt>
                <c:pt idx="85">
                  <c:v>7.8150000000000004</c:v>
                </c:pt>
                <c:pt idx="86">
                  <c:v>7.8150000000000004</c:v>
                </c:pt>
                <c:pt idx="87">
                  <c:v>7.8150000000000004</c:v>
                </c:pt>
                <c:pt idx="88">
                  <c:v>7.8150000000000004</c:v>
                </c:pt>
                <c:pt idx="89">
                  <c:v>7.8150000000000004</c:v>
                </c:pt>
                <c:pt idx="90">
                  <c:v>7.8150000000000004</c:v>
                </c:pt>
                <c:pt idx="91">
                  <c:v>7.8150000000000004</c:v>
                </c:pt>
                <c:pt idx="92">
                  <c:v>7.8150000000000004</c:v>
                </c:pt>
                <c:pt idx="93">
                  <c:v>7.8150000000000004</c:v>
                </c:pt>
                <c:pt idx="94">
                  <c:v>7.8150000000000004</c:v>
                </c:pt>
                <c:pt idx="95">
                  <c:v>7.8150000000000004</c:v>
                </c:pt>
                <c:pt idx="96">
                  <c:v>7.8150000000000004</c:v>
                </c:pt>
                <c:pt idx="97">
                  <c:v>7.8150000000000004</c:v>
                </c:pt>
                <c:pt idx="98">
                  <c:v>7.8150000000000004</c:v>
                </c:pt>
                <c:pt idx="99">
                  <c:v>7.8150000000000004</c:v>
                </c:pt>
                <c:pt idx="100">
                  <c:v>7.8150000000000004</c:v>
                </c:pt>
                <c:pt idx="101">
                  <c:v>7.8150000000000004</c:v>
                </c:pt>
                <c:pt idx="102">
                  <c:v>7.8150000000000004</c:v>
                </c:pt>
                <c:pt idx="103">
                  <c:v>7.8150000000000004</c:v>
                </c:pt>
                <c:pt idx="104">
                  <c:v>7.8150000000000004</c:v>
                </c:pt>
                <c:pt idx="105">
                  <c:v>7.8150000000000004</c:v>
                </c:pt>
                <c:pt idx="106">
                  <c:v>7.8150000000000004</c:v>
                </c:pt>
                <c:pt idx="107">
                  <c:v>7.8150000000000004</c:v>
                </c:pt>
                <c:pt idx="108">
                  <c:v>7.8150000000000004</c:v>
                </c:pt>
                <c:pt idx="109">
                  <c:v>7.8150000000000004</c:v>
                </c:pt>
                <c:pt idx="110">
                  <c:v>7.8150000000000004</c:v>
                </c:pt>
                <c:pt idx="111">
                  <c:v>7.8150000000000004</c:v>
                </c:pt>
                <c:pt idx="112">
                  <c:v>7.8150000000000004</c:v>
                </c:pt>
                <c:pt idx="113">
                  <c:v>7.8150000000000004</c:v>
                </c:pt>
                <c:pt idx="114">
                  <c:v>7.8150000000000004</c:v>
                </c:pt>
                <c:pt idx="115">
                  <c:v>7.8150000000000004</c:v>
                </c:pt>
                <c:pt idx="116">
                  <c:v>7.8150000000000004</c:v>
                </c:pt>
                <c:pt idx="117">
                  <c:v>7.8150000000000004</c:v>
                </c:pt>
                <c:pt idx="118">
                  <c:v>7.8150000000000004</c:v>
                </c:pt>
                <c:pt idx="119">
                  <c:v>7.8150000000000004</c:v>
                </c:pt>
                <c:pt idx="120">
                  <c:v>7.8150000000000004</c:v>
                </c:pt>
                <c:pt idx="121">
                  <c:v>7.8150000000000004</c:v>
                </c:pt>
                <c:pt idx="122">
                  <c:v>7.8150000000000004</c:v>
                </c:pt>
                <c:pt idx="123">
                  <c:v>7.8150000000000004</c:v>
                </c:pt>
                <c:pt idx="124">
                  <c:v>7.8150000000000004</c:v>
                </c:pt>
                <c:pt idx="125">
                  <c:v>7.8150000000000004</c:v>
                </c:pt>
                <c:pt idx="126">
                  <c:v>7.8150000000000004</c:v>
                </c:pt>
                <c:pt idx="127">
                  <c:v>7.8150000000000004</c:v>
                </c:pt>
                <c:pt idx="128">
                  <c:v>7.8150000000000004</c:v>
                </c:pt>
                <c:pt idx="129">
                  <c:v>7.8150000000000004</c:v>
                </c:pt>
                <c:pt idx="130">
                  <c:v>7.8150000000000004</c:v>
                </c:pt>
                <c:pt idx="131">
                  <c:v>7.8150000000000004</c:v>
                </c:pt>
                <c:pt idx="132">
                  <c:v>7.8150000000000004</c:v>
                </c:pt>
                <c:pt idx="133">
                  <c:v>7.8150000000000004</c:v>
                </c:pt>
                <c:pt idx="134">
                  <c:v>7.8150000000000004</c:v>
                </c:pt>
                <c:pt idx="135">
                  <c:v>7.8150000000000004</c:v>
                </c:pt>
                <c:pt idx="136">
                  <c:v>7.8150000000000004</c:v>
                </c:pt>
                <c:pt idx="137">
                  <c:v>7.8150000000000004</c:v>
                </c:pt>
                <c:pt idx="138">
                  <c:v>7.8150000000000004</c:v>
                </c:pt>
                <c:pt idx="139">
                  <c:v>7.8150000000000004</c:v>
                </c:pt>
                <c:pt idx="140">
                  <c:v>7.8150000000000004</c:v>
                </c:pt>
                <c:pt idx="141">
                  <c:v>7.8150000000000004</c:v>
                </c:pt>
                <c:pt idx="142">
                  <c:v>7.8150000000000004</c:v>
                </c:pt>
                <c:pt idx="143">
                  <c:v>7.8150000000000004</c:v>
                </c:pt>
                <c:pt idx="144">
                  <c:v>7.8150000000000004</c:v>
                </c:pt>
                <c:pt idx="145">
                  <c:v>7.8150000000000004</c:v>
                </c:pt>
                <c:pt idx="146">
                  <c:v>7.8150000000000004</c:v>
                </c:pt>
                <c:pt idx="147">
                  <c:v>7.8150000000000004</c:v>
                </c:pt>
                <c:pt idx="148">
                  <c:v>7.8150000000000004</c:v>
                </c:pt>
                <c:pt idx="149">
                  <c:v>7.8150000000000004</c:v>
                </c:pt>
                <c:pt idx="150">
                  <c:v>7.8150000000000004</c:v>
                </c:pt>
                <c:pt idx="151">
                  <c:v>7.8150000000000004</c:v>
                </c:pt>
                <c:pt idx="152">
                  <c:v>7.8150000000000004</c:v>
                </c:pt>
                <c:pt idx="153">
                  <c:v>7.8150000000000004</c:v>
                </c:pt>
                <c:pt idx="154">
                  <c:v>7.8150000000000004</c:v>
                </c:pt>
                <c:pt idx="155">
                  <c:v>7.8150000000000004</c:v>
                </c:pt>
                <c:pt idx="156">
                  <c:v>7.8150000000000004</c:v>
                </c:pt>
                <c:pt idx="157">
                  <c:v>7.8150000000000004</c:v>
                </c:pt>
                <c:pt idx="158">
                  <c:v>7.8150000000000004</c:v>
                </c:pt>
                <c:pt idx="159">
                  <c:v>7.8150000000000004</c:v>
                </c:pt>
                <c:pt idx="160">
                  <c:v>7.8150000000000004</c:v>
                </c:pt>
                <c:pt idx="161">
                  <c:v>7.8150000000000004</c:v>
                </c:pt>
                <c:pt idx="162">
                  <c:v>7.8150000000000004</c:v>
                </c:pt>
                <c:pt idx="163">
                  <c:v>7.8150000000000004</c:v>
                </c:pt>
                <c:pt idx="164">
                  <c:v>7.8150000000000004</c:v>
                </c:pt>
                <c:pt idx="165">
                  <c:v>7.8150000000000004</c:v>
                </c:pt>
                <c:pt idx="166">
                  <c:v>7.8150000000000004</c:v>
                </c:pt>
                <c:pt idx="167">
                  <c:v>7.8150000000000004</c:v>
                </c:pt>
                <c:pt idx="168">
                  <c:v>7.8150000000000004</c:v>
                </c:pt>
                <c:pt idx="169">
                  <c:v>7.8150000000000004</c:v>
                </c:pt>
                <c:pt idx="170">
                  <c:v>7.8150000000000004</c:v>
                </c:pt>
                <c:pt idx="171">
                  <c:v>7.8150000000000004</c:v>
                </c:pt>
                <c:pt idx="172">
                  <c:v>7.8150000000000004</c:v>
                </c:pt>
                <c:pt idx="173">
                  <c:v>7.8150000000000004</c:v>
                </c:pt>
                <c:pt idx="174">
                  <c:v>7.8150000000000004</c:v>
                </c:pt>
                <c:pt idx="175">
                  <c:v>7.8150000000000004</c:v>
                </c:pt>
                <c:pt idx="176">
                  <c:v>7.8150000000000004</c:v>
                </c:pt>
                <c:pt idx="177">
                  <c:v>7.8150000000000004</c:v>
                </c:pt>
                <c:pt idx="178">
                  <c:v>7.8150000000000004</c:v>
                </c:pt>
                <c:pt idx="179">
                  <c:v>7.8150000000000004</c:v>
                </c:pt>
                <c:pt idx="180">
                  <c:v>7.8150000000000004</c:v>
                </c:pt>
                <c:pt idx="181">
                  <c:v>7.8150000000000004</c:v>
                </c:pt>
                <c:pt idx="182">
                  <c:v>7.8150000000000004</c:v>
                </c:pt>
                <c:pt idx="183">
                  <c:v>7.8150000000000004</c:v>
                </c:pt>
                <c:pt idx="184">
                  <c:v>7.8150000000000004</c:v>
                </c:pt>
                <c:pt idx="185">
                  <c:v>7.8150000000000004</c:v>
                </c:pt>
                <c:pt idx="186">
                  <c:v>7.8150000000000004</c:v>
                </c:pt>
                <c:pt idx="187">
                  <c:v>7.8150000000000004</c:v>
                </c:pt>
                <c:pt idx="188">
                  <c:v>7.8150000000000004</c:v>
                </c:pt>
                <c:pt idx="189">
                  <c:v>7.8150000000000004</c:v>
                </c:pt>
                <c:pt idx="190">
                  <c:v>7.8150000000000004</c:v>
                </c:pt>
                <c:pt idx="191">
                  <c:v>7.8150000000000004</c:v>
                </c:pt>
                <c:pt idx="192">
                  <c:v>7.8150000000000004</c:v>
                </c:pt>
                <c:pt idx="193">
                  <c:v>7.8150000000000004</c:v>
                </c:pt>
                <c:pt idx="194">
                  <c:v>7.8150000000000004</c:v>
                </c:pt>
                <c:pt idx="195">
                  <c:v>7.8150000000000004</c:v>
                </c:pt>
                <c:pt idx="196">
                  <c:v>7.8150000000000004</c:v>
                </c:pt>
                <c:pt idx="197">
                  <c:v>7.8150000000000004</c:v>
                </c:pt>
                <c:pt idx="198">
                  <c:v>7.8150000000000004</c:v>
                </c:pt>
                <c:pt idx="199">
                  <c:v>7.8150000000000004</c:v>
                </c:pt>
                <c:pt idx="200">
                  <c:v>7.8150000000000004</c:v>
                </c:pt>
                <c:pt idx="201">
                  <c:v>7.8150000000000004</c:v>
                </c:pt>
                <c:pt idx="202">
                  <c:v>7.8150000000000004</c:v>
                </c:pt>
                <c:pt idx="203">
                  <c:v>7.8150000000000004</c:v>
                </c:pt>
                <c:pt idx="204">
                  <c:v>7.8150000000000004</c:v>
                </c:pt>
                <c:pt idx="205">
                  <c:v>7.8150000000000004</c:v>
                </c:pt>
                <c:pt idx="206">
                  <c:v>7.8150000000000004</c:v>
                </c:pt>
                <c:pt idx="207">
                  <c:v>7.8150000000000004</c:v>
                </c:pt>
                <c:pt idx="208">
                  <c:v>7.8150000000000004</c:v>
                </c:pt>
                <c:pt idx="209">
                  <c:v>7.8150000000000004</c:v>
                </c:pt>
                <c:pt idx="210">
                  <c:v>7.8150000000000004</c:v>
                </c:pt>
                <c:pt idx="211">
                  <c:v>7.8150000000000004</c:v>
                </c:pt>
                <c:pt idx="212">
                  <c:v>7.8150000000000004</c:v>
                </c:pt>
                <c:pt idx="213">
                  <c:v>7.8150000000000004</c:v>
                </c:pt>
                <c:pt idx="214">
                  <c:v>7.8150000000000004</c:v>
                </c:pt>
                <c:pt idx="215">
                  <c:v>7.8150000000000004</c:v>
                </c:pt>
                <c:pt idx="216">
                  <c:v>7.8150000000000004</c:v>
                </c:pt>
                <c:pt idx="217">
                  <c:v>7.8150000000000004</c:v>
                </c:pt>
                <c:pt idx="218">
                  <c:v>7.8150000000000004</c:v>
                </c:pt>
                <c:pt idx="219">
                  <c:v>7.8150000000000004</c:v>
                </c:pt>
                <c:pt idx="220">
                  <c:v>7.8150000000000004</c:v>
                </c:pt>
                <c:pt idx="221">
                  <c:v>7.8150000000000004</c:v>
                </c:pt>
                <c:pt idx="222">
                  <c:v>7.8150000000000004</c:v>
                </c:pt>
                <c:pt idx="223">
                  <c:v>7.8150000000000004</c:v>
                </c:pt>
                <c:pt idx="224">
                  <c:v>7.8150000000000004</c:v>
                </c:pt>
                <c:pt idx="225">
                  <c:v>7.8150000000000004</c:v>
                </c:pt>
                <c:pt idx="226">
                  <c:v>7.8150000000000004</c:v>
                </c:pt>
                <c:pt idx="227">
                  <c:v>7.8150000000000004</c:v>
                </c:pt>
                <c:pt idx="228">
                  <c:v>7.8150000000000004</c:v>
                </c:pt>
                <c:pt idx="229">
                  <c:v>7.8150000000000004</c:v>
                </c:pt>
                <c:pt idx="230">
                  <c:v>7.8150000000000004</c:v>
                </c:pt>
                <c:pt idx="231">
                  <c:v>7.8150000000000004</c:v>
                </c:pt>
                <c:pt idx="232">
                  <c:v>7.8150000000000004</c:v>
                </c:pt>
                <c:pt idx="233">
                  <c:v>7.8150000000000004</c:v>
                </c:pt>
                <c:pt idx="234">
                  <c:v>7.8150000000000004</c:v>
                </c:pt>
                <c:pt idx="235">
                  <c:v>7.8150000000000004</c:v>
                </c:pt>
                <c:pt idx="236">
                  <c:v>7.8150000000000004</c:v>
                </c:pt>
                <c:pt idx="237">
                  <c:v>7.8150000000000004</c:v>
                </c:pt>
                <c:pt idx="238">
                  <c:v>7.8150000000000004</c:v>
                </c:pt>
                <c:pt idx="239">
                  <c:v>7.8150000000000004</c:v>
                </c:pt>
                <c:pt idx="240">
                  <c:v>7.8150000000000004</c:v>
                </c:pt>
                <c:pt idx="241">
                  <c:v>7.8150000000000004</c:v>
                </c:pt>
                <c:pt idx="242">
                  <c:v>7.8150000000000004</c:v>
                </c:pt>
                <c:pt idx="243">
                  <c:v>7.8150000000000004</c:v>
                </c:pt>
                <c:pt idx="244">
                  <c:v>7.8150000000000004</c:v>
                </c:pt>
                <c:pt idx="245">
                  <c:v>7.8150000000000004</c:v>
                </c:pt>
                <c:pt idx="246">
                  <c:v>7.8150000000000004</c:v>
                </c:pt>
                <c:pt idx="247">
                  <c:v>7.8150000000000004</c:v>
                </c:pt>
                <c:pt idx="248">
                  <c:v>7.8150000000000004</c:v>
                </c:pt>
              </c:numCache>
            </c:numRef>
          </c:val>
          <c:smooth val="0"/>
        </c:ser>
        <c:dLbls>
          <c:showLegendKey val="0"/>
          <c:showVal val="0"/>
          <c:showCatName val="0"/>
          <c:showSerName val="0"/>
          <c:showPercent val="0"/>
          <c:showBubbleSize val="0"/>
        </c:dLbls>
        <c:smooth val="0"/>
        <c:axId val="644696480"/>
        <c:axId val="644697264"/>
      </c:lineChart>
      <c:catAx>
        <c:axId val="6446964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Elapsed Time (s)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4697264"/>
        <c:crosses val="autoZero"/>
        <c:auto val="1"/>
        <c:lblAlgn val="ctr"/>
        <c:lblOffset val="100"/>
        <c:noMultiLvlLbl val="0"/>
      </c:catAx>
      <c:valAx>
        <c:axId val="6446972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Chi-Sq</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469648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 template - Arial.dotx</Template>
  <TotalTime>125</TotalTime>
  <Pages>1</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Maude</dc:creator>
  <cp:lastModifiedBy>Neil Maude</cp:lastModifiedBy>
  <cp:revision>7</cp:revision>
  <cp:lastPrinted>2017-04-30T16:14:00Z</cp:lastPrinted>
  <dcterms:created xsi:type="dcterms:W3CDTF">2017-04-30T14:09:00Z</dcterms:created>
  <dcterms:modified xsi:type="dcterms:W3CDTF">2017-04-30T16:14:00Z</dcterms:modified>
</cp:coreProperties>
</file>